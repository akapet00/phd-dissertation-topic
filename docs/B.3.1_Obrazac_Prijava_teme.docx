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1C" w:rsidRPr="00776367" w:rsidRDefault="0042791C" w:rsidP="0042791C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 w:rsidRPr="00776367">
        <w:rPr>
          <w:rFonts w:ascii="Calibri" w:hAnsi="Calibri"/>
          <w:sz w:val="22"/>
          <w:szCs w:val="22"/>
        </w:rPr>
        <w:t>POSLIJEDIPLOMSKI DOKTORSKI STUDIJ</w:t>
      </w:r>
      <w:r w:rsidRPr="00776367">
        <w:rPr>
          <w:rFonts w:ascii="Calibri" w:hAnsi="Calibri"/>
          <w:sz w:val="22"/>
          <w:szCs w:val="22"/>
        </w:rPr>
        <w:tab/>
      </w:r>
      <w:r w:rsidRPr="00776367">
        <w:rPr>
          <w:rFonts w:ascii="Calibri" w:hAnsi="Calibri"/>
          <w:sz w:val="22"/>
          <w:szCs w:val="22"/>
        </w:rPr>
        <w:tab/>
      </w:r>
    </w:p>
    <w:p w:rsidR="00DC4995" w:rsidRPr="008D3F45" w:rsidRDefault="008D3F45" w:rsidP="008D3F45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  <w:lang w:val="hr-HR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D4A-TEM</w:t>
      </w:r>
    </w:p>
    <w:p w:rsidR="00DC4995" w:rsidRDefault="00DC4995" w:rsidP="00DC4995">
      <w:pPr>
        <w:rPr>
          <w:rFonts w:ascii="Calibri" w:hAnsi="Calibri"/>
          <w:sz w:val="22"/>
          <w:szCs w:val="22"/>
        </w:rPr>
      </w:pPr>
    </w:p>
    <w:p w:rsidR="00660B50" w:rsidRPr="00660B50" w:rsidRDefault="00660B50" w:rsidP="00DC4995">
      <w:pPr>
        <w:rPr>
          <w:rFonts w:ascii="Calibri" w:hAnsi="Calibri"/>
          <w:sz w:val="22"/>
          <w:szCs w:val="22"/>
        </w:rPr>
      </w:pPr>
    </w:p>
    <w:p w:rsidR="00176560" w:rsidRDefault="00176560" w:rsidP="00DC4995">
      <w:pPr>
        <w:spacing w:after="120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PRIJAVA TEME DOKTORSKOG RADA</w:t>
      </w:r>
    </w:p>
    <w:p w:rsidR="00FD4538" w:rsidRPr="00776367" w:rsidRDefault="00FD4538" w:rsidP="00FD4538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776367" w:rsidRPr="00776367" w:rsidRDefault="00776367" w:rsidP="00FD4538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3"/>
        <w:gridCol w:w="6207"/>
      </w:tblGrid>
      <w:tr w:rsidR="00176560" w:rsidRPr="001B2D5E" w:rsidTr="00D9131F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176560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Ime i prezime studenta: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5A3508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Matični broj studenta</w:t>
            </w:r>
            <w:r w:rsidR="00176560" w:rsidRPr="005A3508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176560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5A3508" w:rsidRDefault="00176560" w:rsidP="0042791C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 w:rsidR="00176560" w:rsidRPr="005A3508" w:rsidRDefault="00176560" w:rsidP="0042791C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</w:t>
            </w: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 xml:space="preserve"> studij: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176560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Znanstveno polje/grana:*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1136BB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</w:t>
            </w:r>
            <w:r w:rsidR="00176560" w:rsidRPr="005A350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aslov doktorskog rada</w:t>
            </w:r>
            <w:r w:rsidR="00176560" w:rsidRPr="005A3508">
              <w:rPr>
                <w:rFonts w:ascii="Calibri" w:hAnsi="Calibri"/>
                <w:b/>
                <w:bCs/>
                <w:sz w:val="22"/>
                <w:szCs w:val="22"/>
              </w:rPr>
              <w:t xml:space="preserve"> (hrvatski):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560" w:rsidRPr="005A3508" w:rsidRDefault="00176560" w:rsidP="00DC4995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  <w:p w:rsidR="00DC4995" w:rsidRPr="005A3508" w:rsidRDefault="00DC4995" w:rsidP="00DC4995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1136BB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</w:t>
            </w:r>
            <w:r w:rsidR="00176560" w:rsidRPr="005A350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aslov doktorskog rada</w:t>
            </w:r>
            <w:r w:rsidR="00176560" w:rsidRPr="005A3508">
              <w:rPr>
                <w:rFonts w:ascii="Calibri" w:hAnsi="Calibri"/>
                <w:b/>
                <w:bCs/>
                <w:sz w:val="22"/>
                <w:szCs w:val="22"/>
              </w:rPr>
              <w:t xml:space="preserve"> (engleski):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176560" w:rsidRPr="001B2D5E" w:rsidTr="00D9131F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76560" w:rsidRPr="005A3508" w:rsidRDefault="00176560" w:rsidP="00F43878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Jezik pisanja</w:t>
            </w:r>
            <w:r w:rsidR="00AD2602">
              <w:rPr>
                <w:rFonts w:ascii="Calibri" w:hAnsi="Calibri"/>
                <w:b/>
                <w:bCs/>
                <w:sz w:val="22"/>
                <w:szCs w:val="22"/>
              </w:rPr>
              <w:t xml:space="preserve"> doktorskog rada</w:t>
            </w: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560" w:rsidRPr="005A3508" w:rsidRDefault="00176560" w:rsidP="00F43878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176560" w:rsidRPr="005A3508" w:rsidRDefault="00176560" w:rsidP="00176560">
      <w:pPr>
        <w:rPr>
          <w:rFonts w:ascii="Calibri" w:hAnsi="Calibri"/>
          <w:sz w:val="22"/>
          <w:szCs w:val="22"/>
        </w:rPr>
      </w:pPr>
    </w:p>
    <w:p w:rsidR="00C05FD4" w:rsidRPr="000A2FE0" w:rsidRDefault="00C05FD4" w:rsidP="00C05FD4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Izjavljujem da sam položio/la sve propisane ispite, kvalifikacijski doktorski ispit te da imam objavljen minimalno jedan znanstveni rad u zborniku radova znanstvenog skupa iz područja teme doktorata s međunarodnom recenzijom, a što je uvjet za prijavu teme doktorskog rada.</w:t>
      </w:r>
    </w:p>
    <w:p w:rsidR="00C05FD4" w:rsidRPr="005A3508" w:rsidRDefault="00407765" w:rsidP="00176560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Predloženi prijedlog teme doktorskog rada pripr</w:t>
      </w:r>
      <w:r w:rsidR="006047A1">
        <w:rPr>
          <w:rFonts w:ascii="Calibri" w:hAnsi="Calibri"/>
          <w:sz w:val="22"/>
          <w:szCs w:val="22"/>
        </w:rPr>
        <w:t>emio/la sam u skladu s Naputkom</w:t>
      </w:r>
      <w:r w:rsidRPr="00407765">
        <w:rPr>
          <w:rFonts w:ascii="Calibri" w:hAnsi="Calibri"/>
          <w:sz w:val="22"/>
          <w:szCs w:val="22"/>
        </w:rPr>
        <w:t xml:space="preserve">. </w:t>
      </w:r>
    </w:p>
    <w:p w:rsidR="00176560" w:rsidRPr="005A3508" w:rsidRDefault="00176560" w:rsidP="00D9131F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</w:rPr>
      </w:pPr>
      <w:r w:rsidRPr="005A3508">
        <w:rPr>
          <w:rFonts w:ascii="Calibri" w:hAnsi="Calibri"/>
          <w:sz w:val="22"/>
          <w:szCs w:val="22"/>
        </w:rPr>
        <w:t>Izjavljujem s punom odgovornošću da postupak stjecanja akademskog stupnja doktora znanosti nisam pokrenu-o/la ni u jednoj drugoj ustanovi.</w:t>
      </w:r>
    </w:p>
    <w:p w:rsidR="0042791C" w:rsidRPr="005A3508" w:rsidRDefault="0042791C" w:rsidP="00D9131F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176560" w:rsidRPr="005A3508" w:rsidTr="00F43878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176560" w:rsidRPr="005A3508" w:rsidRDefault="00176560" w:rsidP="00F43878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3508"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76560" w:rsidRPr="005A3508" w:rsidRDefault="00176560" w:rsidP="00F43878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3508">
              <w:rPr>
                <w:rFonts w:ascii="Calibri" w:hAnsi="Calibri"/>
                <w:sz w:val="22"/>
                <w:szCs w:val="22"/>
              </w:rPr>
              <w:t xml:space="preserve">   _________________________________</w:t>
            </w:r>
          </w:p>
          <w:p w:rsidR="00176560" w:rsidRPr="005A3508" w:rsidRDefault="00176560" w:rsidP="00F43878">
            <w:pPr>
              <w:tabs>
                <w:tab w:val="left" w:pos="1276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5A3508">
              <w:rPr>
                <w:rFonts w:ascii="Calibri" w:hAnsi="Calibri"/>
                <w:sz w:val="22"/>
                <w:szCs w:val="22"/>
              </w:rPr>
              <w:t xml:space="preserve">               </w:t>
            </w:r>
            <w:r w:rsidRPr="005A3508">
              <w:rPr>
                <w:rFonts w:ascii="Calibri" w:hAnsi="Calibri"/>
                <w:i/>
                <w:sz w:val="22"/>
                <w:szCs w:val="22"/>
              </w:rPr>
              <w:t>vlastoručni potpis doktoranda</w:t>
            </w:r>
          </w:p>
        </w:tc>
      </w:tr>
    </w:tbl>
    <w:p w:rsidR="005A3508" w:rsidRPr="005A3508" w:rsidRDefault="005A3508" w:rsidP="00176560">
      <w:pPr>
        <w:rPr>
          <w:rFonts w:ascii="Calibri" w:hAnsi="Calibri"/>
          <w:sz w:val="22"/>
          <w:szCs w:val="22"/>
        </w:rPr>
      </w:pPr>
    </w:p>
    <w:p w:rsidR="00176560" w:rsidRPr="005A3508" w:rsidRDefault="00176560" w:rsidP="00FB6FAA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i/>
          <w:sz w:val="22"/>
          <w:szCs w:val="22"/>
        </w:rPr>
      </w:pPr>
      <w:r w:rsidRPr="005A3508">
        <w:rPr>
          <w:rFonts w:ascii="Calibri" w:hAnsi="Calibri"/>
          <w:i/>
          <w:sz w:val="22"/>
          <w:szCs w:val="22"/>
        </w:rPr>
        <w:t>Privitak:</w:t>
      </w:r>
    </w:p>
    <w:p w:rsidR="00176560" w:rsidRPr="005A3508" w:rsidRDefault="00176560" w:rsidP="00DC4995">
      <w:pPr>
        <w:numPr>
          <w:ilvl w:val="0"/>
          <w:numId w:val="28"/>
        </w:numPr>
        <w:ind w:left="284" w:hanging="284"/>
        <w:rPr>
          <w:rFonts w:ascii="Calibri" w:hAnsi="Calibri"/>
          <w:i/>
          <w:sz w:val="22"/>
          <w:szCs w:val="22"/>
        </w:rPr>
      </w:pPr>
      <w:r w:rsidRPr="005A3508">
        <w:rPr>
          <w:rFonts w:ascii="Calibri" w:hAnsi="Calibri"/>
          <w:i/>
          <w:sz w:val="22"/>
          <w:szCs w:val="22"/>
        </w:rPr>
        <w:t xml:space="preserve"> Prijedlog teme doktorskog rada </w:t>
      </w:r>
    </w:p>
    <w:p w:rsidR="00B92F65" w:rsidRPr="005A3508" w:rsidRDefault="00B92F65" w:rsidP="00DC4995">
      <w:pPr>
        <w:numPr>
          <w:ilvl w:val="0"/>
          <w:numId w:val="28"/>
        </w:numPr>
        <w:ind w:left="284" w:hanging="284"/>
        <w:rPr>
          <w:rFonts w:ascii="Calibri" w:hAnsi="Calibri"/>
          <w:i/>
          <w:sz w:val="22"/>
          <w:szCs w:val="22"/>
        </w:rPr>
      </w:pPr>
      <w:r w:rsidRPr="005A3508">
        <w:rPr>
          <w:rFonts w:ascii="Calibri" w:hAnsi="Calibri"/>
          <w:i/>
          <w:sz w:val="22"/>
          <w:szCs w:val="22"/>
        </w:rPr>
        <w:t xml:space="preserve"> Kratak životopis pristupnika </w:t>
      </w:r>
    </w:p>
    <w:p w:rsidR="003B2A0D" w:rsidRDefault="00B92F65" w:rsidP="00DC4995">
      <w:pPr>
        <w:numPr>
          <w:ilvl w:val="0"/>
          <w:numId w:val="28"/>
        </w:numPr>
        <w:ind w:left="170" w:hanging="170"/>
        <w:rPr>
          <w:rFonts w:ascii="Calibri" w:hAnsi="Calibri"/>
          <w:i/>
          <w:color w:val="000000"/>
          <w:sz w:val="22"/>
          <w:szCs w:val="22"/>
        </w:rPr>
      </w:pPr>
      <w:r w:rsidRPr="005A3508">
        <w:rPr>
          <w:rFonts w:ascii="Calibri" w:hAnsi="Calibri"/>
          <w:i/>
          <w:sz w:val="22"/>
          <w:szCs w:val="22"/>
        </w:rPr>
        <w:t xml:space="preserve"> </w:t>
      </w:r>
      <w:r w:rsidR="000C2B8A">
        <w:rPr>
          <w:rFonts w:ascii="Calibri" w:hAnsi="Calibri"/>
          <w:i/>
          <w:sz w:val="22"/>
          <w:szCs w:val="22"/>
        </w:rPr>
        <w:t xml:space="preserve">  </w:t>
      </w:r>
      <w:r w:rsidRPr="005A3508">
        <w:rPr>
          <w:rFonts w:ascii="Calibri" w:hAnsi="Calibri"/>
          <w:i/>
          <w:color w:val="000000"/>
          <w:sz w:val="22"/>
          <w:szCs w:val="22"/>
        </w:rPr>
        <w:t xml:space="preserve">Popis i preslik objavljenih znanstvenih radova pristupnika iz područja predložene teme </w:t>
      </w:r>
      <w:r w:rsidR="0042791C" w:rsidRPr="005A3508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:rsidR="00910D20" w:rsidRDefault="000C2B8A" w:rsidP="00910D20">
      <w:pPr>
        <w:ind w:left="170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   </w:t>
      </w:r>
      <w:r w:rsidR="00B92F65" w:rsidRPr="005A3508">
        <w:rPr>
          <w:rFonts w:ascii="Calibri" w:hAnsi="Calibri"/>
          <w:i/>
          <w:color w:val="000000"/>
          <w:sz w:val="22"/>
          <w:szCs w:val="22"/>
        </w:rPr>
        <w:t>doktorskog rada</w:t>
      </w:r>
    </w:p>
    <w:p w:rsidR="00910D20" w:rsidRPr="00910D20" w:rsidRDefault="00910D20" w:rsidP="00910D20">
      <w:pPr>
        <w:numPr>
          <w:ilvl w:val="0"/>
          <w:numId w:val="28"/>
        </w:numPr>
        <w:ind w:left="170" w:hanging="170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0C2B8A">
        <w:rPr>
          <w:rFonts w:ascii="Calibri" w:hAnsi="Calibri"/>
          <w:i/>
          <w:color w:val="000000"/>
          <w:sz w:val="22"/>
          <w:szCs w:val="22"/>
        </w:rPr>
        <w:t xml:space="preserve">  </w:t>
      </w:r>
      <w:r>
        <w:rPr>
          <w:rFonts w:ascii="Calibri" w:hAnsi="Calibri"/>
          <w:i/>
          <w:color w:val="000000"/>
          <w:sz w:val="22"/>
          <w:szCs w:val="22"/>
        </w:rPr>
        <w:t>P</w:t>
      </w:r>
      <w:r w:rsidRPr="00910D20">
        <w:rPr>
          <w:rFonts w:ascii="Calibri" w:hAnsi="Calibri"/>
          <w:i/>
          <w:color w:val="000000"/>
          <w:sz w:val="22"/>
          <w:szCs w:val="22"/>
        </w:rPr>
        <w:t xml:space="preserve">opis svih objavljenih radova pristupnika iz područja </w:t>
      </w:r>
      <w:r>
        <w:rPr>
          <w:rFonts w:ascii="Calibri" w:hAnsi="Calibri"/>
          <w:i/>
          <w:color w:val="000000"/>
          <w:sz w:val="22"/>
          <w:szCs w:val="22"/>
        </w:rPr>
        <w:t>predložene teme doktorskog rada</w:t>
      </w:r>
    </w:p>
    <w:p w:rsidR="00E64CD1" w:rsidRPr="005A3508" w:rsidRDefault="00910D20" w:rsidP="00E64CD1">
      <w:pPr>
        <w:numPr>
          <w:ilvl w:val="0"/>
          <w:numId w:val="28"/>
        </w:numPr>
        <w:ind w:left="96" w:hanging="96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0C2B8A">
        <w:rPr>
          <w:rFonts w:ascii="Calibri" w:hAnsi="Calibri"/>
          <w:i/>
          <w:color w:val="000000"/>
          <w:sz w:val="22"/>
          <w:szCs w:val="22"/>
        </w:rPr>
        <w:t xml:space="preserve">  </w:t>
      </w:r>
      <w:r w:rsidR="00E64CD1">
        <w:rPr>
          <w:rFonts w:ascii="Calibri" w:hAnsi="Calibri"/>
          <w:i/>
          <w:color w:val="000000"/>
          <w:sz w:val="22"/>
          <w:szCs w:val="22"/>
        </w:rPr>
        <w:t xml:space="preserve">Potvrda mentora da su </w:t>
      </w:r>
      <w:r w:rsidR="000D0297">
        <w:rPr>
          <w:rFonts w:ascii="Calibri" w:hAnsi="Calibri"/>
          <w:i/>
          <w:color w:val="000000"/>
          <w:sz w:val="22"/>
          <w:szCs w:val="22"/>
        </w:rPr>
        <w:t>objavljeni</w:t>
      </w:r>
      <w:r w:rsidR="009A6394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E64CD1">
        <w:rPr>
          <w:rFonts w:ascii="Calibri" w:hAnsi="Calibri"/>
          <w:i/>
          <w:color w:val="000000"/>
          <w:sz w:val="22"/>
          <w:szCs w:val="22"/>
        </w:rPr>
        <w:t>radovi</w:t>
      </w:r>
      <w:r w:rsidR="000D0297">
        <w:rPr>
          <w:rFonts w:ascii="Calibri" w:hAnsi="Calibri"/>
          <w:i/>
          <w:color w:val="000000"/>
          <w:sz w:val="22"/>
          <w:szCs w:val="22"/>
        </w:rPr>
        <w:t xml:space="preserve"> pristupnika</w:t>
      </w:r>
      <w:r w:rsidR="00E64CD1">
        <w:rPr>
          <w:rFonts w:ascii="Calibri" w:hAnsi="Calibri"/>
          <w:i/>
          <w:color w:val="000000"/>
          <w:sz w:val="22"/>
          <w:szCs w:val="22"/>
        </w:rPr>
        <w:t xml:space="preserve"> iz područja istraživanja doktorskog rada</w:t>
      </w:r>
    </w:p>
    <w:p w:rsidR="00B92F65" w:rsidRPr="005A3508" w:rsidRDefault="00B92F65" w:rsidP="00DC4995">
      <w:pPr>
        <w:numPr>
          <w:ilvl w:val="0"/>
          <w:numId w:val="28"/>
        </w:numPr>
        <w:ind w:left="284" w:hanging="284"/>
        <w:rPr>
          <w:rFonts w:ascii="Calibri" w:hAnsi="Calibri"/>
          <w:i/>
          <w:color w:val="000000"/>
          <w:sz w:val="22"/>
          <w:szCs w:val="22"/>
        </w:rPr>
      </w:pPr>
      <w:r w:rsidRPr="005A3508">
        <w:rPr>
          <w:rFonts w:ascii="Calibri" w:hAnsi="Calibri"/>
          <w:i/>
          <w:color w:val="000000"/>
          <w:sz w:val="22"/>
          <w:szCs w:val="22"/>
        </w:rPr>
        <w:t xml:space="preserve"> Potvrda o sudjelovanju </w:t>
      </w:r>
      <w:r w:rsidR="00F325CC" w:rsidRPr="005A3508">
        <w:rPr>
          <w:rFonts w:ascii="Calibri" w:hAnsi="Calibri"/>
          <w:i/>
          <w:color w:val="000000"/>
          <w:sz w:val="22"/>
          <w:szCs w:val="22"/>
        </w:rPr>
        <w:t xml:space="preserve">pristupnika </w:t>
      </w:r>
      <w:r w:rsidRPr="005A3508">
        <w:rPr>
          <w:rFonts w:ascii="Calibri" w:hAnsi="Calibri"/>
          <w:i/>
          <w:color w:val="000000"/>
          <w:sz w:val="22"/>
          <w:szCs w:val="22"/>
        </w:rPr>
        <w:t xml:space="preserve">u znanstveno-istraživačkim projektima </w:t>
      </w:r>
    </w:p>
    <w:p w:rsidR="00B92F65" w:rsidRDefault="00B92F65" w:rsidP="00DC4995">
      <w:pPr>
        <w:numPr>
          <w:ilvl w:val="0"/>
          <w:numId w:val="28"/>
        </w:numPr>
        <w:ind w:left="284" w:hanging="284"/>
        <w:rPr>
          <w:rFonts w:ascii="Calibri" w:hAnsi="Calibri"/>
          <w:i/>
          <w:color w:val="000000"/>
          <w:sz w:val="22"/>
          <w:szCs w:val="22"/>
        </w:rPr>
      </w:pPr>
      <w:r w:rsidRPr="005A3508">
        <w:rPr>
          <w:rFonts w:ascii="Calibri" w:hAnsi="Calibri"/>
          <w:i/>
          <w:color w:val="000000"/>
          <w:sz w:val="22"/>
          <w:szCs w:val="22"/>
        </w:rPr>
        <w:t xml:space="preserve"> Prijepis ocjena s poslijediplomskog studija</w:t>
      </w:r>
    </w:p>
    <w:p w:rsidR="00F24D82" w:rsidRPr="005A3508" w:rsidRDefault="00F24D82" w:rsidP="00DC4995">
      <w:pPr>
        <w:numPr>
          <w:ilvl w:val="0"/>
          <w:numId w:val="28"/>
        </w:numPr>
        <w:ind w:left="284" w:hanging="284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 Preslik zapisnika o kvalifikacijskom doktorskom ispitu</w:t>
      </w:r>
    </w:p>
    <w:p w:rsidR="00176560" w:rsidRDefault="00176560" w:rsidP="0017656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5A3508" w:rsidRPr="005A3508" w:rsidRDefault="005A3508" w:rsidP="0017656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176560" w:rsidRPr="005A3508" w:rsidRDefault="00176560" w:rsidP="00176560">
      <w:pPr>
        <w:spacing w:before="120"/>
        <w:rPr>
          <w:rFonts w:ascii="Calibri" w:hAnsi="Calibri"/>
          <w:i/>
          <w:sz w:val="22"/>
          <w:szCs w:val="22"/>
        </w:rPr>
      </w:pPr>
      <w:r w:rsidRPr="005A3508">
        <w:rPr>
          <w:rFonts w:ascii="Calibri" w:hAnsi="Calibri"/>
          <w:i/>
          <w:sz w:val="22"/>
          <w:szCs w:val="22"/>
        </w:rPr>
        <w:sym w:font="Symbol" w:char="F02A"/>
      </w:r>
      <w:r w:rsidRPr="005A3508">
        <w:rPr>
          <w:rFonts w:ascii="Calibri" w:hAnsi="Calibri"/>
          <w:i/>
          <w:sz w:val="22"/>
          <w:szCs w:val="22"/>
        </w:rPr>
        <w:t xml:space="preserve"> Prema potrebi može se dodatno navesti i značajan doprinos u drugom znanstvenom polju/grani.</w:t>
      </w:r>
    </w:p>
    <w:p w:rsidR="00B767B4" w:rsidRPr="00B92F65" w:rsidRDefault="00776367" w:rsidP="0032457F">
      <w:pPr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  <w:sz w:val="28"/>
          <w:szCs w:val="28"/>
        </w:rPr>
        <w:br w:type="page"/>
      </w:r>
      <w:r w:rsidR="000F44DA" w:rsidRPr="000F44DA">
        <w:rPr>
          <w:rFonts w:ascii="Calibri" w:hAnsi="Calibri"/>
          <w:b/>
          <w:color w:val="000000"/>
          <w:sz w:val="28"/>
          <w:szCs w:val="28"/>
        </w:rPr>
        <w:lastRenderedPageBreak/>
        <w:t>PRIJEDLOG TEME DOKTORSKOG RADA</w:t>
      </w:r>
      <w:r w:rsidR="00AD2602">
        <w:rPr>
          <w:rFonts w:ascii="Calibri" w:hAnsi="Calibri"/>
          <w:b/>
          <w:color w:val="000000"/>
          <w:sz w:val="28"/>
          <w:szCs w:val="28"/>
        </w:rPr>
        <w:t xml:space="preserve"> (Naputak)</w:t>
      </w:r>
    </w:p>
    <w:p w:rsidR="00B92F65" w:rsidRDefault="00B92F65" w:rsidP="00B92F65">
      <w:pPr>
        <w:rPr>
          <w:rFonts w:ascii="Calibri" w:hAnsi="Calibri"/>
          <w:b/>
          <w:color w:val="000000"/>
          <w:sz w:val="28"/>
          <w:szCs w:val="28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E05141" w:rsidRPr="005A3508" w:rsidTr="0032457F">
        <w:trPr>
          <w:trHeight w:val="419"/>
        </w:trPr>
        <w:tc>
          <w:tcPr>
            <w:tcW w:w="9126" w:type="dxa"/>
            <w:shd w:val="clear" w:color="auto" w:fill="FFFFFF"/>
            <w:vAlign w:val="center"/>
          </w:tcPr>
          <w:p w:rsidR="00E05141" w:rsidRPr="005A3508" w:rsidRDefault="00E05141" w:rsidP="0032457F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Naslov doktorskog rada</w:t>
            </w:r>
          </w:p>
        </w:tc>
      </w:tr>
    </w:tbl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E05141" w:rsidRPr="005A3508" w:rsidTr="0032457F">
        <w:trPr>
          <w:trHeight w:val="419"/>
        </w:trPr>
        <w:tc>
          <w:tcPr>
            <w:tcW w:w="9126" w:type="dxa"/>
            <w:shd w:val="clear" w:color="auto" w:fill="FFFFFF"/>
            <w:vAlign w:val="center"/>
          </w:tcPr>
          <w:p w:rsidR="00E05141" w:rsidRPr="005A3508" w:rsidRDefault="00D9131F" w:rsidP="00D9131F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1.</w:t>
            </w:r>
            <w:r w:rsidR="0042791C" w:rsidRPr="005A3508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E05141" w:rsidRPr="005A3508">
              <w:rPr>
                <w:rFonts w:ascii="Calibri" w:hAnsi="Calibri"/>
                <w:b/>
                <w:bCs/>
                <w:sz w:val="22"/>
                <w:szCs w:val="22"/>
              </w:rPr>
              <w:t>Motivacija</w:t>
            </w:r>
          </w:p>
        </w:tc>
      </w:tr>
    </w:tbl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E05141" w:rsidRPr="005A3508" w:rsidTr="0032457F">
        <w:trPr>
          <w:trHeight w:val="421"/>
        </w:trPr>
        <w:tc>
          <w:tcPr>
            <w:tcW w:w="9126" w:type="dxa"/>
            <w:shd w:val="clear" w:color="auto" w:fill="FFFFFF"/>
            <w:vAlign w:val="center"/>
          </w:tcPr>
          <w:p w:rsidR="00E05141" w:rsidRPr="005A3508" w:rsidRDefault="00D9131F" w:rsidP="0032457F">
            <w:pPr>
              <w:rPr>
                <w:rFonts w:ascii="Calibri" w:hAnsi="Calibri"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>2.</w:t>
            </w:r>
            <w:r w:rsidR="0042791C" w:rsidRPr="005A3508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E05141" w:rsidRPr="005A3508">
              <w:rPr>
                <w:rFonts w:ascii="Calibri" w:hAnsi="Calibri"/>
                <w:b/>
                <w:bCs/>
                <w:sz w:val="22"/>
                <w:szCs w:val="22"/>
              </w:rPr>
              <w:t>Pregled dosadašnjih istraživanja</w:t>
            </w:r>
          </w:p>
        </w:tc>
      </w:tr>
    </w:tbl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E05141" w:rsidRPr="005A3508" w:rsidTr="0032457F">
        <w:trPr>
          <w:trHeight w:val="421"/>
        </w:trPr>
        <w:tc>
          <w:tcPr>
            <w:tcW w:w="9126" w:type="dxa"/>
            <w:shd w:val="clear" w:color="auto" w:fill="FFFFFF"/>
            <w:vAlign w:val="center"/>
          </w:tcPr>
          <w:p w:rsidR="00E05141" w:rsidRPr="005A3508" w:rsidRDefault="0042791C" w:rsidP="0032457F">
            <w:pPr>
              <w:rPr>
                <w:rFonts w:ascii="Calibri" w:hAnsi="Calibri"/>
                <w:b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bCs/>
                <w:sz w:val="22"/>
                <w:szCs w:val="22"/>
              </w:rPr>
              <w:t xml:space="preserve">3. </w:t>
            </w:r>
            <w:r w:rsidR="00E05141" w:rsidRPr="005A3508">
              <w:rPr>
                <w:rFonts w:ascii="Calibri" w:hAnsi="Calibri"/>
                <w:b/>
                <w:bCs/>
                <w:sz w:val="22"/>
                <w:szCs w:val="22"/>
              </w:rPr>
              <w:t>Hipoteza</w:t>
            </w:r>
          </w:p>
        </w:tc>
      </w:tr>
    </w:tbl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660127" w:rsidRPr="005A3508" w:rsidTr="0032457F">
        <w:trPr>
          <w:trHeight w:val="421"/>
        </w:trPr>
        <w:tc>
          <w:tcPr>
            <w:tcW w:w="9126" w:type="dxa"/>
            <w:shd w:val="clear" w:color="auto" w:fill="FFFFFF"/>
            <w:vAlign w:val="center"/>
          </w:tcPr>
          <w:p w:rsidR="00660127" w:rsidRPr="005A3508" w:rsidRDefault="0042791C" w:rsidP="0066012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4. </w:t>
            </w:r>
            <w:r w:rsidR="00660127" w:rsidRPr="005A3508">
              <w:rPr>
                <w:rFonts w:ascii="Calibri" w:hAnsi="Calibri"/>
                <w:b/>
                <w:color w:val="000000"/>
                <w:sz w:val="22"/>
                <w:szCs w:val="22"/>
              </w:rPr>
              <w:t>Opis i metodologija istraživanja</w:t>
            </w:r>
          </w:p>
        </w:tc>
      </w:tr>
    </w:tbl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660127" w:rsidRPr="005A3508" w:rsidTr="0032457F">
        <w:trPr>
          <w:trHeight w:val="421"/>
        </w:trPr>
        <w:tc>
          <w:tcPr>
            <w:tcW w:w="9126" w:type="dxa"/>
            <w:shd w:val="clear" w:color="auto" w:fill="FFFFFF"/>
            <w:vAlign w:val="center"/>
          </w:tcPr>
          <w:p w:rsidR="00660127" w:rsidRPr="005A3508" w:rsidRDefault="0042791C" w:rsidP="0066012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5. </w:t>
            </w:r>
            <w:r w:rsidR="00660127" w:rsidRPr="005A3508">
              <w:rPr>
                <w:rFonts w:ascii="Calibri" w:hAnsi="Calibri"/>
                <w:b/>
                <w:color w:val="000000"/>
                <w:sz w:val="22"/>
                <w:szCs w:val="22"/>
              </w:rPr>
              <w:t>Očekivani znanstveni doprinos</w:t>
            </w:r>
          </w:p>
        </w:tc>
      </w:tr>
    </w:tbl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p w:rsidR="00660127" w:rsidRPr="005A3508" w:rsidRDefault="00660127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660127" w:rsidRPr="005A3508" w:rsidTr="0032457F">
        <w:trPr>
          <w:trHeight w:val="421"/>
        </w:trPr>
        <w:tc>
          <w:tcPr>
            <w:tcW w:w="9126" w:type="dxa"/>
            <w:shd w:val="clear" w:color="auto" w:fill="FFFFFF"/>
            <w:vAlign w:val="center"/>
          </w:tcPr>
          <w:p w:rsidR="00660127" w:rsidRPr="005A3508" w:rsidRDefault="0042791C" w:rsidP="0066012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A3508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6. </w:t>
            </w:r>
            <w:r w:rsidR="00660127" w:rsidRPr="005A3508">
              <w:rPr>
                <w:rFonts w:ascii="Calibri" w:hAnsi="Calibri"/>
                <w:b/>
                <w:color w:val="000000"/>
                <w:sz w:val="22"/>
                <w:szCs w:val="22"/>
              </w:rPr>
              <w:t>Bibliografski podaci o relevantnoj literaturi</w:t>
            </w:r>
          </w:p>
        </w:tc>
      </w:tr>
    </w:tbl>
    <w:p w:rsidR="00E05141" w:rsidRPr="005A3508" w:rsidRDefault="00E05141" w:rsidP="00E05141">
      <w:pPr>
        <w:rPr>
          <w:rFonts w:ascii="Calibri" w:hAnsi="Calibri"/>
          <w:sz w:val="22"/>
          <w:szCs w:val="22"/>
        </w:rPr>
      </w:pPr>
    </w:p>
    <w:p w:rsidR="00E05141" w:rsidRPr="005A3508" w:rsidRDefault="00E05141" w:rsidP="00B92F65">
      <w:pPr>
        <w:rPr>
          <w:rFonts w:ascii="Calibri" w:hAnsi="Calibri"/>
          <w:b/>
          <w:color w:val="000000"/>
          <w:sz w:val="22"/>
          <w:szCs w:val="22"/>
        </w:rPr>
      </w:pPr>
    </w:p>
    <w:p w:rsidR="00E05141" w:rsidRDefault="00E05141" w:rsidP="00B92F65">
      <w:pPr>
        <w:rPr>
          <w:rFonts w:ascii="Calibri" w:hAnsi="Calibri"/>
          <w:b/>
          <w:color w:val="000000"/>
          <w:sz w:val="22"/>
          <w:szCs w:val="22"/>
        </w:rPr>
      </w:pPr>
    </w:p>
    <w:p w:rsidR="005A3508" w:rsidRDefault="005A3508" w:rsidP="00B92F65">
      <w:pPr>
        <w:rPr>
          <w:rFonts w:ascii="Calibri" w:hAnsi="Calibri"/>
          <w:b/>
          <w:color w:val="000000"/>
          <w:sz w:val="22"/>
          <w:szCs w:val="22"/>
        </w:rPr>
      </w:pPr>
    </w:p>
    <w:p w:rsidR="005A3508" w:rsidRDefault="005A3508" w:rsidP="00B92F65">
      <w:pPr>
        <w:rPr>
          <w:rFonts w:ascii="Calibri" w:hAnsi="Calibri"/>
          <w:b/>
          <w:color w:val="000000"/>
          <w:sz w:val="22"/>
          <w:szCs w:val="22"/>
        </w:rPr>
      </w:pPr>
    </w:p>
    <w:p w:rsidR="005A3508" w:rsidRDefault="005A3508" w:rsidP="00B92F65">
      <w:pPr>
        <w:rPr>
          <w:rFonts w:ascii="Calibri" w:hAnsi="Calibri"/>
          <w:b/>
          <w:color w:val="000000"/>
          <w:sz w:val="22"/>
          <w:szCs w:val="22"/>
        </w:rPr>
      </w:pPr>
    </w:p>
    <w:p w:rsidR="005A3508" w:rsidRPr="005A3508" w:rsidRDefault="005A3508" w:rsidP="00B92F65">
      <w:pPr>
        <w:rPr>
          <w:rFonts w:ascii="Calibri" w:hAnsi="Calibri"/>
          <w:b/>
          <w:color w:val="000000"/>
          <w:sz w:val="22"/>
          <w:szCs w:val="22"/>
        </w:rPr>
      </w:pPr>
    </w:p>
    <w:p w:rsidR="00F52E50" w:rsidRDefault="00776367" w:rsidP="00F52E50">
      <w:pPr>
        <w:ind w:left="340" w:hanging="340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br w:type="page"/>
      </w:r>
      <w:r w:rsidR="00F52E50">
        <w:rPr>
          <w:rFonts w:ascii="Calibri" w:hAnsi="Calibri"/>
          <w:b/>
          <w:color w:val="000000"/>
          <w:sz w:val="28"/>
          <w:szCs w:val="28"/>
        </w:rPr>
        <w:lastRenderedPageBreak/>
        <w:t>KRATAK ŽIVOTOPIS PRISTUPNIKA</w:t>
      </w:r>
    </w:p>
    <w:p w:rsidR="00F52E50" w:rsidRPr="007F6156" w:rsidRDefault="00F52E50" w:rsidP="00F52E50">
      <w:pPr>
        <w:jc w:val="right"/>
        <w:rPr>
          <w:rFonts w:ascii="Calibri" w:hAnsi="Calibri"/>
          <w:sz w:val="28"/>
          <w:szCs w:val="28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6464"/>
      </w:tblGrid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1"/>
              <w:spacing w:before="0"/>
              <w:rPr>
                <w:rFonts w:ascii="Calibri" w:hAnsi="Calibri"/>
                <w:szCs w:val="24"/>
                <w:lang w:val="hr-HR"/>
              </w:rPr>
            </w:pPr>
            <w:r w:rsidRPr="00DE4C46">
              <w:rPr>
                <w:rFonts w:ascii="Calibri" w:hAnsi="Calibri"/>
                <w:szCs w:val="24"/>
                <w:lang w:val="hr-HR"/>
              </w:rPr>
              <w:t>Osobni podaci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2-FirstLine"/>
              <w:spacing w:before="0"/>
              <w:rPr>
                <w:rFonts w:ascii="Calibri" w:hAnsi="Calibri"/>
                <w:szCs w:val="22"/>
                <w:lang w:val="hr-HR"/>
              </w:rPr>
            </w:pPr>
            <w:r w:rsidRPr="00DE4C46">
              <w:rPr>
                <w:rFonts w:ascii="Calibri" w:hAnsi="Calibri"/>
              </w:rPr>
              <w:t xml:space="preserve"> </w:t>
            </w:r>
            <w:r w:rsidRPr="00DE4C46">
              <w:rPr>
                <w:rFonts w:ascii="Calibri" w:hAnsi="Calibri"/>
                <w:szCs w:val="22"/>
                <w:lang w:val="hr-HR"/>
              </w:rPr>
              <w:t>Prezime / Ime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Major-FirstLine"/>
              <w:spacing w:before="0"/>
              <w:rPr>
                <w:rFonts w:ascii="Calibri" w:hAnsi="Calibri"/>
                <w:b w:val="0"/>
                <w:sz w:val="20"/>
                <w:lang w:val="hr-HR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1"/>
              <w:spacing w:before="0"/>
              <w:rPr>
                <w:rFonts w:ascii="Calibri" w:hAnsi="Calibri"/>
              </w:rPr>
            </w:pPr>
            <w:r w:rsidRPr="00DE4C46">
              <w:rPr>
                <w:rFonts w:ascii="Calibri" w:hAnsi="Calibri"/>
                <w:szCs w:val="24"/>
              </w:rPr>
              <w:t xml:space="preserve"> </w:t>
            </w:r>
            <w:r w:rsidRPr="00DE4C46">
              <w:rPr>
                <w:rFonts w:ascii="Calibri" w:hAnsi="Calibri"/>
                <w:szCs w:val="24"/>
                <w:lang w:val="hr-HR"/>
              </w:rPr>
              <w:t>Radno iskustvo</w:t>
            </w:r>
            <w:r w:rsidRPr="00DE4C46">
              <w:rPr>
                <w:rFonts w:ascii="Calibri" w:hAnsi="Calibri"/>
              </w:rPr>
              <w:t xml:space="preserve"> 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-FirstLine"/>
              <w:spacing w:before="0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  <w:lang w:val="hr-HR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>Zanimanje ili radno mjesto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Glavni poslovi i odgovornosti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ind w:left="0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Ime i adresa poslodavca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Vrsta djelatnosti ili sektor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  <w:lang w:val="hr-HR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>Zanimanje ili radno mjesto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Glavni poslovi i odgovornosti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Ime i adresa poslodavca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Vrsta djelatnosti ili sektor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1"/>
              <w:spacing w:before="0"/>
              <w:ind w:left="0"/>
              <w:rPr>
                <w:rFonts w:ascii="Calibri" w:hAnsi="Calibri"/>
                <w:szCs w:val="24"/>
                <w:lang w:val="hr-HR"/>
              </w:rPr>
            </w:pPr>
            <w:r w:rsidRPr="00DE4C46">
              <w:rPr>
                <w:rFonts w:ascii="Calibri" w:hAnsi="Calibri"/>
                <w:szCs w:val="24"/>
                <w:lang w:val="hr-HR"/>
              </w:rPr>
              <w:t>Obrazovanje i osposobljavanje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-FirstLine"/>
              <w:spacing w:before="0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 xml:space="preserve">Naziv </w:t>
            </w:r>
            <w:r w:rsidRPr="00DE4C46">
              <w:rPr>
                <w:rFonts w:ascii="Calibri" w:hAnsi="Calibri"/>
                <w:lang w:val="hr-HR"/>
              </w:rPr>
              <w:t>dodijeljene</w:t>
            </w:r>
            <w:r w:rsidRPr="00DE4C46"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 xml:space="preserve"> Glavni predmeti / stečene profesionalne vještine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 xml:space="preserve"> Ime i vrsta organizacije pružatelja obrazovanja i osposobljavanja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  <w:lang w:val="hr-HR"/>
              </w:rPr>
            </w:pPr>
            <w:r w:rsidRPr="00DE4C46"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 xml:space="preserve">Naziv </w:t>
            </w:r>
            <w:r w:rsidRPr="00DE4C46">
              <w:rPr>
                <w:rFonts w:ascii="Calibri" w:hAnsi="Calibri"/>
                <w:lang w:val="hr-HR"/>
              </w:rPr>
              <w:t>dodijeljene</w:t>
            </w:r>
            <w:r w:rsidRPr="00DE4C46"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 xml:space="preserve"> Glavni predmeti / stečene profesionalne vještine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Heading3"/>
              <w:rPr>
                <w:rFonts w:ascii="Calibri" w:hAnsi="Calibri"/>
              </w:rPr>
            </w:pPr>
            <w:r w:rsidRPr="00DE4C46">
              <w:rPr>
                <w:rFonts w:ascii="Calibri" w:hAnsi="Calibri"/>
              </w:rPr>
              <w:t xml:space="preserve"> Ime i vrsta organizacije pružatelja obrazovanja i osposobljavanja</w:t>
            </w: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Normal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9805D7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9805D7" w:rsidRDefault="00F52E50" w:rsidP="00F33F29">
            <w:pPr>
              <w:pStyle w:val="CVSpacer"/>
              <w:rPr>
                <w:rFonts w:ascii="Calibri" w:hAnsi="Calibri"/>
                <w:color w:val="FF0000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46315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0F0948" w:rsidRDefault="00F52E50" w:rsidP="00F33F29">
            <w:pPr>
              <w:ind w:right="135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F0948">
              <w:rPr>
                <w:rFonts w:ascii="Calibri" w:hAnsi="Calibri"/>
                <w:color w:val="000000"/>
                <w:sz w:val="20"/>
                <w:szCs w:val="20"/>
              </w:rPr>
              <w:t>Tehničke vještine i kompetencije</w:t>
            </w:r>
          </w:p>
        </w:tc>
        <w:tc>
          <w:tcPr>
            <w:tcW w:w="6464" w:type="dxa"/>
          </w:tcPr>
          <w:p w:rsidR="00F52E50" w:rsidRPr="00D46315" w:rsidRDefault="00F52E50" w:rsidP="00F33F29">
            <w:pPr>
              <w:pStyle w:val="CVNormal"/>
              <w:rPr>
                <w:rFonts w:ascii="Calibri" w:hAnsi="Calibri"/>
                <w:lang w:val="hr-HR"/>
              </w:rPr>
            </w:pPr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0F0948" w:rsidRDefault="00F52E50" w:rsidP="00F33F29">
            <w:pPr>
              <w:pStyle w:val="CVSpacer"/>
              <w:rPr>
                <w:rFonts w:ascii="Calibri" w:hAnsi="Calibri"/>
                <w:color w:val="000000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46315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0F0948" w:rsidRDefault="00F52E50" w:rsidP="00F33F29">
            <w:pPr>
              <w:ind w:right="165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F0948">
              <w:rPr>
                <w:rFonts w:ascii="Calibri" w:hAnsi="Calibri"/>
                <w:color w:val="000000"/>
                <w:sz w:val="20"/>
                <w:szCs w:val="20"/>
              </w:rPr>
              <w:t>Računalne vještine i kompetencije</w:t>
            </w:r>
          </w:p>
        </w:tc>
        <w:tc>
          <w:tcPr>
            <w:tcW w:w="6464" w:type="dxa"/>
          </w:tcPr>
          <w:p w:rsidR="00F52E50" w:rsidRPr="00D46315" w:rsidRDefault="00F52E50" w:rsidP="00F33F29">
            <w:pPr>
              <w:pStyle w:val="CVNormal"/>
              <w:rPr>
                <w:rFonts w:ascii="Calibri" w:hAnsi="Calibri"/>
                <w:lang w:val="hr-HR"/>
              </w:rPr>
            </w:pPr>
            <w:bookmarkStart w:id="0" w:name="_GoBack"/>
            <w:bookmarkEnd w:id="0"/>
          </w:p>
        </w:tc>
      </w:tr>
      <w:tr w:rsidR="00F52E50" w:rsidRPr="00DE4C46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9805D7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  <w:tc>
          <w:tcPr>
            <w:tcW w:w="6464" w:type="dxa"/>
          </w:tcPr>
          <w:p w:rsidR="00F52E50" w:rsidRPr="00DE4C46" w:rsidRDefault="00F52E50" w:rsidP="00F33F29">
            <w:pPr>
              <w:pStyle w:val="CVSpacer"/>
              <w:rPr>
                <w:rFonts w:ascii="Calibri" w:hAnsi="Calibri"/>
              </w:rPr>
            </w:pPr>
          </w:p>
        </w:tc>
      </w:tr>
      <w:tr w:rsidR="00F52E50" w:rsidRPr="00D46315" w:rsidTr="00F33F29">
        <w:trPr>
          <w:cantSplit/>
        </w:trPr>
        <w:tc>
          <w:tcPr>
            <w:tcW w:w="2608" w:type="dxa"/>
            <w:tcBorders>
              <w:right w:val="single" w:sz="1" w:space="0" w:color="000000"/>
            </w:tcBorders>
          </w:tcPr>
          <w:p w:rsidR="00F52E50" w:rsidRPr="009805D7" w:rsidRDefault="00F52E50" w:rsidP="00F33F29">
            <w:pPr>
              <w:pStyle w:val="CVHeading1"/>
              <w:spacing w:before="0"/>
              <w:ind w:right="195"/>
              <w:rPr>
                <w:rFonts w:ascii="Calibri" w:hAnsi="Calibri"/>
                <w:sz w:val="20"/>
                <w:lang w:val="hr-HR"/>
              </w:rPr>
            </w:pPr>
            <w:r w:rsidRPr="009805D7">
              <w:rPr>
                <w:rFonts w:ascii="Calibri" w:hAnsi="Calibri"/>
                <w:sz w:val="20"/>
              </w:rPr>
              <w:t xml:space="preserve"> </w:t>
            </w:r>
            <w:r w:rsidRPr="009805D7">
              <w:rPr>
                <w:rFonts w:ascii="Calibri" w:hAnsi="Calibri"/>
                <w:sz w:val="20"/>
                <w:lang w:val="hr-HR"/>
              </w:rPr>
              <w:t>Dodatne informacije</w:t>
            </w:r>
          </w:p>
        </w:tc>
        <w:tc>
          <w:tcPr>
            <w:tcW w:w="6464" w:type="dxa"/>
          </w:tcPr>
          <w:p w:rsidR="00F52E50" w:rsidRPr="00D46315" w:rsidRDefault="00F52E50" w:rsidP="00F33F29">
            <w:pPr>
              <w:pStyle w:val="CVNormal"/>
              <w:rPr>
                <w:rFonts w:ascii="Calibri" w:hAnsi="Calibri"/>
                <w:lang w:val="hr-HR"/>
              </w:rPr>
            </w:pPr>
          </w:p>
        </w:tc>
      </w:tr>
    </w:tbl>
    <w:p w:rsidR="00F52E50" w:rsidRDefault="00F52E50" w:rsidP="00F52E50">
      <w:pPr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2457F" w:rsidRDefault="00776367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br w:type="page"/>
      </w:r>
      <w:r w:rsidR="00F325CC">
        <w:rPr>
          <w:rFonts w:ascii="Calibri" w:hAnsi="Calibri"/>
          <w:b/>
          <w:color w:val="000000"/>
          <w:sz w:val="28"/>
          <w:szCs w:val="28"/>
        </w:rPr>
        <w:lastRenderedPageBreak/>
        <w:t xml:space="preserve">POPIS </w:t>
      </w:r>
      <w:r w:rsidR="00B767B4">
        <w:rPr>
          <w:rFonts w:ascii="Calibri" w:hAnsi="Calibri"/>
          <w:b/>
          <w:color w:val="000000"/>
          <w:sz w:val="28"/>
          <w:szCs w:val="28"/>
        </w:rPr>
        <w:t>ZNANSTVENI</w:t>
      </w:r>
      <w:r w:rsidR="00F325CC">
        <w:rPr>
          <w:rFonts w:ascii="Calibri" w:hAnsi="Calibri"/>
          <w:b/>
          <w:color w:val="000000"/>
          <w:sz w:val="28"/>
          <w:szCs w:val="28"/>
        </w:rPr>
        <w:t>H RADOVA</w:t>
      </w:r>
      <w:r w:rsidR="00B767B4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="0057501E">
        <w:rPr>
          <w:rFonts w:ascii="Calibri" w:hAnsi="Calibri"/>
          <w:b/>
          <w:color w:val="000000"/>
          <w:sz w:val="28"/>
          <w:szCs w:val="28"/>
        </w:rPr>
        <w:t xml:space="preserve">PRISTUPNIKA </w:t>
      </w:r>
      <w:r w:rsidR="00B767B4">
        <w:rPr>
          <w:rFonts w:ascii="Calibri" w:hAnsi="Calibri"/>
          <w:b/>
          <w:color w:val="000000"/>
          <w:sz w:val="28"/>
          <w:szCs w:val="28"/>
        </w:rPr>
        <w:t xml:space="preserve">IZ PODRUČJA </w:t>
      </w:r>
    </w:p>
    <w:p w:rsidR="00B767B4" w:rsidRPr="00180553" w:rsidRDefault="00180553" w:rsidP="0032457F">
      <w:pPr>
        <w:jc w:val="center"/>
        <w:rPr>
          <w:rFonts w:ascii="Calibri" w:hAnsi="Calibri"/>
          <w:b/>
          <w:color w:val="000000"/>
          <w:sz w:val="28"/>
          <w:szCs w:val="28"/>
          <w:vertAlign w:val="superscript"/>
        </w:rPr>
      </w:pPr>
      <w:r>
        <w:rPr>
          <w:rFonts w:ascii="Calibri" w:hAnsi="Calibri"/>
          <w:b/>
          <w:color w:val="000000"/>
          <w:sz w:val="28"/>
          <w:szCs w:val="28"/>
        </w:rPr>
        <w:t>PREDLOŽENE TEME DOKTORSKOG RADA*</w:t>
      </w:r>
    </w:p>
    <w:p w:rsidR="005C7191" w:rsidRPr="00962797" w:rsidRDefault="005C7191" w:rsidP="005C7191">
      <w:pPr>
        <w:jc w:val="both"/>
        <w:rPr>
          <w:rFonts w:ascii="Calibri" w:hAnsi="Calibri"/>
          <w:b/>
          <w:color w:val="000000"/>
          <w:sz w:val="16"/>
          <w:szCs w:val="16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5C7191" w:rsidRPr="001B2D5E" w:rsidTr="00B94544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5C7191" w:rsidRPr="00DB7704" w:rsidRDefault="005C7191" w:rsidP="00B94544">
            <w:pPr>
              <w:rPr>
                <w:rFonts w:ascii="Calibri" w:hAnsi="Calibri"/>
                <w:b/>
                <w:bCs/>
              </w:rPr>
            </w:pPr>
            <w:r w:rsidRPr="00DB7704">
              <w:rPr>
                <w:rFonts w:ascii="Calibri" w:hAnsi="Calibri"/>
                <w:b/>
                <w:bCs/>
              </w:rPr>
              <w:t>Znanstveni radovi kategorije A</w:t>
            </w:r>
          </w:p>
        </w:tc>
      </w:tr>
    </w:tbl>
    <w:p w:rsidR="005C7191" w:rsidRPr="00962797" w:rsidRDefault="005C7191" w:rsidP="005C7191">
      <w:pPr>
        <w:rPr>
          <w:rFonts w:ascii="Calibri" w:hAnsi="Calibri"/>
          <w:i/>
          <w:sz w:val="16"/>
          <w:szCs w:val="16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Autori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  <w:lang w:val="hr-HR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</w:rPr>
            </w:pPr>
            <w:r w:rsidRPr="005C3DD1">
              <w:rPr>
                <w:rFonts w:ascii="Calibri" w:hAnsi="Calibri" w:cs="Calibri"/>
                <w:lang w:val="hr-HR"/>
              </w:rPr>
              <w:t>Naslov rada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Časopis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962797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Broj izdanja</w:t>
            </w:r>
            <w:r>
              <w:rPr>
                <w:rFonts w:ascii="Calibri" w:hAnsi="Calibri" w:cs="Calibri"/>
                <w:lang w:val="hr-HR"/>
              </w:rPr>
              <w:t xml:space="preserve">, </w:t>
            </w:r>
            <w:r w:rsidR="00962797">
              <w:rPr>
                <w:rFonts w:ascii="Calibri" w:hAnsi="Calibri" w:cs="Calibri"/>
                <w:lang w:val="hr-HR"/>
              </w:rPr>
              <w:t>stranice</w:t>
            </w:r>
            <w:r>
              <w:rPr>
                <w:rFonts w:ascii="Calibri" w:hAnsi="Calibri" w:cs="Calibri"/>
                <w:lang w:val="hr-HR"/>
              </w:rPr>
              <w:t>, godina</w:t>
            </w:r>
          </w:p>
        </w:tc>
        <w:tc>
          <w:tcPr>
            <w:tcW w:w="6450" w:type="dxa"/>
            <w:vAlign w:val="center"/>
          </w:tcPr>
          <w:p w:rsidR="005C7191" w:rsidRPr="005C3DD1" w:rsidRDefault="005C7191" w:rsidP="00B94544">
            <w:pPr>
              <w:rPr>
                <w:rFonts w:cs="Calibri"/>
                <w:sz w:val="20"/>
                <w:szCs w:val="20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Bibliografske baze podataka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Impact factor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</w:tcPr>
          <w:p w:rsidR="005C7191" w:rsidRPr="005C3DD1" w:rsidRDefault="005C7191" w:rsidP="00B94544">
            <w:pPr>
              <w:pStyle w:val="CVSpacer"/>
              <w:rPr>
                <w:rFonts w:ascii="Calibri" w:hAnsi="Calibri" w:cs="Calibri"/>
              </w:rPr>
            </w:pP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Spacer"/>
              <w:rPr>
                <w:rFonts w:ascii="Calibri" w:hAnsi="Calibri" w:cs="Calibri"/>
              </w:rPr>
            </w:pPr>
          </w:p>
        </w:tc>
      </w:tr>
    </w:tbl>
    <w:p w:rsidR="005C7191" w:rsidRPr="00920F7B" w:rsidRDefault="005C7191" w:rsidP="005C7191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5C7191" w:rsidRPr="001B2D5E" w:rsidTr="00B94544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5C7191" w:rsidRPr="00DB7704" w:rsidRDefault="005C7191" w:rsidP="00B94544">
            <w:pPr>
              <w:rPr>
                <w:rFonts w:ascii="Calibri" w:hAnsi="Calibri"/>
                <w:b/>
                <w:bCs/>
              </w:rPr>
            </w:pPr>
            <w:r w:rsidRPr="00DB7704">
              <w:rPr>
                <w:rFonts w:ascii="Calibri" w:hAnsi="Calibri"/>
                <w:b/>
                <w:bCs/>
              </w:rPr>
              <w:t>Znanstveni radovi katego</w:t>
            </w:r>
            <w:r>
              <w:rPr>
                <w:rFonts w:ascii="Calibri" w:hAnsi="Calibri"/>
                <w:b/>
                <w:bCs/>
              </w:rPr>
              <w:t>rije B</w:t>
            </w:r>
          </w:p>
        </w:tc>
      </w:tr>
    </w:tbl>
    <w:p w:rsidR="005C7191" w:rsidRPr="00962797" w:rsidRDefault="005C7191" w:rsidP="005C7191">
      <w:pPr>
        <w:rPr>
          <w:rFonts w:ascii="Calibri" w:hAnsi="Calibri"/>
          <w:i/>
          <w:sz w:val="16"/>
          <w:szCs w:val="16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Autori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  <w:lang w:val="hr-HR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</w:rPr>
            </w:pPr>
            <w:r w:rsidRPr="005C3DD1">
              <w:rPr>
                <w:rFonts w:ascii="Calibri" w:hAnsi="Calibri" w:cs="Calibri"/>
                <w:lang w:val="hr-HR"/>
              </w:rPr>
              <w:t>Naslov rada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Časopis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962797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Broj izdanja</w:t>
            </w:r>
            <w:r>
              <w:rPr>
                <w:rFonts w:ascii="Calibri" w:hAnsi="Calibri" w:cs="Calibri"/>
                <w:lang w:val="hr-HR"/>
              </w:rPr>
              <w:t xml:space="preserve">, </w:t>
            </w:r>
            <w:r w:rsidR="00962797">
              <w:rPr>
                <w:rFonts w:ascii="Calibri" w:hAnsi="Calibri" w:cs="Calibri"/>
                <w:lang w:val="hr-HR"/>
              </w:rPr>
              <w:t>stranice</w:t>
            </w:r>
            <w:r>
              <w:rPr>
                <w:rFonts w:ascii="Calibri" w:hAnsi="Calibri" w:cs="Calibri"/>
                <w:lang w:val="hr-HR"/>
              </w:rPr>
              <w:t>, godina</w:t>
            </w:r>
          </w:p>
        </w:tc>
        <w:tc>
          <w:tcPr>
            <w:tcW w:w="6450" w:type="dxa"/>
            <w:vAlign w:val="center"/>
          </w:tcPr>
          <w:p w:rsidR="005C7191" w:rsidRPr="005C3DD1" w:rsidRDefault="005C7191" w:rsidP="00B94544">
            <w:pPr>
              <w:rPr>
                <w:rFonts w:cs="Calibri"/>
                <w:sz w:val="20"/>
                <w:szCs w:val="20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Bibliografske baze podataka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5C3DD1" w:rsidRDefault="005C7191" w:rsidP="00B94544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Impact factor</w:t>
            </w: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5C7191" w:rsidRPr="005C3DD1" w:rsidTr="00B94544">
        <w:trPr>
          <w:cantSplit/>
        </w:trPr>
        <w:tc>
          <w:tcPr>
            <w:tcW w:w="2622" w:type="dxa"/>
          </w:tcPr>
          <w:p w:rsidR="005C7191" w:rsidRPr="005C3DD1" w:rsidRDefault="005C7191" w:rsidP="00B94544">
            <w:pPr>
              <w:pStyle w:val="CVSpacer"/>
              <w:rPr>
                <w:rFonts w:ascii="Calibri" w:hAnsi="Calibri" w:cs="Calibri"/>
              </w:rPr>
            </w:pPr>
          </w:p>
        </w:tc>
        <w:tc>
          <w:tcPr>
            <w:tcW w:w="6450" w:type="dxa"/>
          </w:tcPr>
          <w:p w:rsidR="005C7191" w:rsidRPr="005C3DD1" w:rsidRDefault="005C7191" w:rsidP="00B94544">
            <w:pPr>
              <w:pStyle w:val="CVSpacer"/>
              <w:rPr>
                <w:rFonts w:ascii="Calibri" w:hAnsi="Calibri" w:cs="Calibri"/>
              </w:rPr>
            </w:pPr>
          </w:p>
        </w:tc>
      </w:tr>
    </w:tbl>
    <w:p w:rsidR="005C7191" w:rsidRPr="00920F7B" w:rsidRDefault="005C7191" w:rsidP="005C7191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5C7191" w:rsidRPr="001B2D5E" w:rsidTr="00B94544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5C7191" w:rsidRPr="00DB7704" w:rsidRDefault="005C7191" w:rsidP="00B94544">
            <w:pPr>
              <w:rPr>
                <w:rFonts w:ascii="Calibri" w:hAnsi="Calibri"/>
                <w:b/>
                <w:bCs/>
              </w:rPr>
            </w:pPr>
            <w:r w:rsidRPr="00DB7704">
              <w:rPr>
                <w:rFonts w:ascii="Calibri" w:hAnsi="Calibri"/>
                <w:b/>
                <w:bCs/>
              </w:rPr>
              <w:t>Znanstveni radovi katego</w:t>
            </w:r>
            <w:r>
              <w:rPr>
                <w:rFonts w:ascii="Calibri" w:hAnsi="Calibri"/>
                <w:b/>
                <w:bCs/>
              </w:rPr>
              <w:t>rije C</w:t>
            </w:r>
          </w:p>
        </w:tc>
      </w:tr>
    </w:tbl>
    <w:p w:rsidR="005C7191" w:rsidRPr="00962797" w:rsidRDefault="005C7191" w:rsidP="005C7191">
      <w:pPr>
        <w:rPr>
          <w:rFonts w:ascii="Calibri" w:hAnsi="Calibri"/>
          <w:i/>
          <w:sz w:val="16"/>
          <w:szCs w:val="16"/>
        </w:rPr>
      </w:pPr>
    </w:p>
    <w:p w:rsidR="005C7191" w:rsidRPr="00962797" w:rsidRDefault="005C7191" w:rsidP="005C7191">
      <w:pPr>
        <w:rPr>
          <w:rFonts w:ascii="Calibri" w:hAnsi="Calibri"/>
          <w:i/>
          <w:sz w:val="16"/>
          <w:szCs w:val="16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5C7191" w:rsidRPr="001471EC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DE4C46" w:rsidRDefault="005C7191" w:rsidP="00B94544">
            <w:pPr>
              <w:pStyle w:val="CVHeading3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0" w:type="dxa"/>
          </w:tcPr>
          <w:p w:rsidR="005C7191" w:rsidRPr="001471EC" w:rsidRDefault="005C7191" w:rsidP="00B94544">
            <w:pPr>
              <w:pStyle w:val="CVNormal"/>
              <w:rPr>
                <w:rFonts w:ascii="Calibri" w:hAnsi="Calibri"/>
                <w:lang w:val="hr-HR"/>
              </w:rPr>
            </w:pPr>
          </w:p>
        </w:tc>
      </w:tr>
      <w:tr w:rsidR="005C7191" w:rsidRPr="00D86162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DE4C46" w:rsidRDefault="005C7191" w:rsidP="00B94544">
            <w:pPr>
              <w:pStyle w:val="CVHeading3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0" w:type="dxa"/>
          </w:tcPr>
          <w:p w:rsidR="005C7191" w:rsidRPr="00D86162" w:rsidRDefault="005C7191" w:rsidP="00B94544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5C7191" w:rsidRPr="00D86162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3132F2" w:rsidRDefault="005C7191" w:rsidP="00B94544">
            <w:pPr>
              <w:pStyle w:val="CVHeading3"/>
              <w:rPr>
                <w:rFonts w:ascii="Calibri" w:hAnsi="Calibri"/>
                <w:lang w:val="hr-HR"/>
              </w:rPr>
            </w:pPr>
            <w:r w:rsidRPr="003132F2"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0" w:type="dxa"/>
          </w:tcPr>
          <w:p w:rsidR="005C7191" w:rsidRPr="00D86162" w:rsidRDefault="005C7191" w:rsidP="00B94544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5C7191" w:rsidRPr="00D86162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Default="005C7191" w:rsidP="00B94544">
            <w:pPr>
              <w:pStyle w:val="CVHeading3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0" w:type="dxa"/>
          </w:tcPr>
          <w:p w:rsidR="005C7191" w:rsidRPr="00D86162" w:rsidRDefault="005C7191" w:rsidP="00B94544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5C7191" w:rsidRPr="00D86162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DE4C46" w:rsidRDefault="005C7191" w:rsidP="00B94544">
            <w:pPr>
              <w:pStyle w:val="CVHeading3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</w:t>
            </w:r>
            <w:r w:rsidRPr="003132F2">
              <w:rPr>
                <w:rFonts w:ascii="Calibri" w:hAnsi="Calibri"/>
                <w:lang w:val="hr-HR"/>
              </w:rPr>
              <w:t>kup</w:t>
            </w:r>
            <w:r>
              <w:rPr>
                <w:rFonts w:ascii="Calibri" w:hAnsi="Calibri"/>
                <w:lang w:val="hr-HR"/>
              </w:rPr>
              <w:t>a</w:t>
            </w:r>
          </w:p>
        </w:tc>
        <w:tc>
          <w:tcPr>
            <w:tcW w:w="6450" w:type="dxa"/>
          </w:tcPr>
          <w:p w:rsidR="005C7191" w:rsidRPr="00D86162" w:rsidRDefault="005C7191" w:rsidP="00B94544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5C7191" w:rsidRPr="00D86162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3132F2" w:rsidRDefault="005C7191" w:rsidP="00B94544">
            <w:pPr>
              <w:pStyle w:val="CVHeading3"/>
              <w:rPr>
                <w:rFonts w:ascii="Calibri" w:hAnsi="Calibri"/>
                <w:sz w:val="18"/>
                <w:szCs w:val="18"/>
                <w:lang w:val="hr-HR"/>
              </w:rPr>
            </w:pPr>
            <w:r w:rsidRPr="003132F2"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0" w:type="dxa"/>
          </w:tcPr>
          <w:p w:rsidR="005C7191" w:rsidRPr="00D86162" w:rsidRDefault="005C7191" w:rsidP="00B94544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5C7191" w:rsidRPr="00D86162" w:rsidTr="00B94544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5C7191" w:rsidRPr="003132F2" w:rsidRDefault="005C7191" w:rsidP="00B94544">
            <w:pPr>
              <w:pStyle w:val="CVHeading3"/>
              <w:rPr>
                <w:rFonts w:ascii="Calibri" w:hAnsi="Calibri"/>
                <w:sz w:val="4"/>
                <w:szCs w:val="4"/>
                <w:lang w:val="hr-HR"/>
              </w:rPr>
            </w:pPr>
          </w:p>
        </w:tc>
        <w:tc>
          <w:tcPr>
            <w:tcW w:w="6450" w:type="dxa"/>
          </w:tcPr>
          <w:p w:rsidR="005C7191" w:rsidRPr="003132F2" w:rsidRDefault="005C7191" w:rsidP="00B94544">
            <w:pPr>
              <w:pStyle w:val="CVNormal"/>
              <w:rPr>
                <w:rFonts w:ascii="Calibri" w:hAnsi="Calibri"/>
                <w:sz w:val="4"/>
                <w:szCs w:val="4"/>
                <w:lang w:val="en-US"/>
              </w:rPr>
            </w:pPr>
          </w:p>
        </w:tc>
      </w:tr>
    </w:tbl>
    <w:p w:rsidR="005C7191" w:rsidRPr="005442B4" w:rsidRDefault="005C7191" w:rsidP="005C7191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Pr="005442B4" w:rsidRDefault="00ED2D6F" w:rsidP="00ED2D6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D2D6F" w:rsidRPr="00ED2D6F" w:rsidRDefault="00ED2D6F" w:rsidP="00ED2D6F">
      <w:pPr>
        <w:spacing w:before="120"/>
        <w:rPr>
          <w:rFonts w:ascii="Calibri" w:hAnsi="Calibri" w:cs="Calibri"/>
          <w:i/>
          <w:sz w:val="22"/>
          <w:szCs w:val="22"/>
        </w:rPr>
      </w:pPr>
      <w:r w:rsidRPr="00B40FE6">
        <w:rPr>
          <w:rFonts w:ascii="Calibri" w:hAnsi="Calibri" w:cs="Calibri"/>
          <w:i/>
          <w:sz w:val="22"/>
          <w:szCs w:val="22"/>
        </w:rPr>
        <w:t>*Kategoriza</w:t>
      </w:r>
      <w:r>
        <w:rPr>
          <w:rFonts w:ascii="Calibri" w:hAnsi="Calibri" w:cs="Calibri"/>
          <w:i/>
          <w:sz w:val="22"/>
          <w:szCs w:val="22"/>
        </w:rPr>
        <w:t xml:space="preserve">cija znanstvenih radova sukladno </w:t>
      </w:r>
      <w:r w:rsidRPr="00B40FE6">
        <w:rPr>
          <w:rFonts w:ascii="Calibri" w:hAnsi="Calibri" w:cs="Calibri"/>
          <w:i/>
          <w:sz w:val="22"/>
          <w:szCs w:val="22"/>
        </w:rPr>
        <w:t xml:space="preserve">Pravilniku o uvjetima za izbor u </w:t>
      </w:r>
      <w:r>
        <w:rPr>
          <w:rFonts w:ascii="Calibri" w:hAnsi="Calibri" w:cs="Calibri"/>
          <w:i/>
          <w:sz w:val="22"/>
          <w:szCs w:val="22"/>
        </w:rPr>
        <w:t xml:space="preserve">znanstvena zvanja (NN 28/2017) </w:t>
      </w:r>
    </w:p>
    <w:p w:rsidR="005C7191" w:rsidRDefault="005C7191" w:rsidP="005C7191">
      <w:pPr>
        <w:spacing w:before="120" w:after="120"/>
        <w:rPr>
          <w:rFonts w:ascii="Calibri" w:hAnsi="Calibri" w:cs="Calibri"/>
          <w:i/>
          <w:sz w:val="22"/>
          <w:szCs w:val="22"/>
        </w:rPr>
      </w:pPr>
      <w:r w:rsidRPr="001A27CD">
        <w:rPr>
          <w:rFonts w:ascii="Calibri" w:hAnsi="Calibri" w:cs="Calibri"/>
          <w:i/>
          <w:sz w:val="22"/>
          <w:szCs w:val="22"/>
        </w:rPr>
        <w:t>Napomena: Ako u nekoj kategoriji nema objavljenih radova pripadne tablice izbrisati.</w:t>
      </w:r>
    </w:p>
    <w:p w:rsidR="00910D20" w:rsidRDefault="00910D20" w:rsidP="00910D20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 xml:space="preserve">POPIS SVIH OBJAVLJENIH RADOVA PRISTUPNIKA IZ PODRUČJA </w:t>
      </w:r>
    </w:p>
    <w:p w:rsidR="00910D20" w:rsidRDefault="00910D20" w:rsidP="00910D20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PREDLOŽENE TEME DOKTORSKOG RADA</w:t>
      </w:r>
    </w:p>
    <w:p w:rsidR="00910D20" w:rsidRDefault="00910D20" w:rsidP="00910D20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910D20" w:rsidRDefault="00910D20" w:rsidP="00910D20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10D20" w:rsidRDefault="00910D20" w:rsidP="00910D20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910D20" w:rsidRPr="001A27CD" w:rsidRDefault="00910D20" w:rsidP="005C7191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776367" w:rsidRPr="00AD2602" w:rsidRDefault="00776367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br w:type="page"/>
      </w:r>
      <w:r w:rsidR="00AD2602" w:rsidRPr="001136BB">
        <w:rPr>
          <w:rFonts w:ascii="Calibri" w:hAnsi="Calibri"/>
          <w:color w:val="000000"/>
          <w:sz w:val="28"/>
          <w:szCs w:val="28"/>
        </w:rPr>
        <w:lastRenderedPageBreak/>
        <w:t>POTVRDA MENTORA DA SU OBJAVLJENI RADOVI PRISTUPNIKA IZ PODRUČJA ISTRAŽIVANJA DOKTORSKOG RADA</w:t>
      </w: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Pr="005C7191" w:rsidRDefault="00AD2602" w:rsidP="00AD2602">
      <w:pPr>
        <w:jc w:val="both"/>
        <w:rPr>
          <w:rFonts w:ascii="Calibri" w:hAnsi="Calibri"/>
          <w:sz w:val="22"/>
          <w:szCs w:val="22"/>
        </w:rPr>
      </w:pPr>
      <w:r w:rsidRPr="005C7191">
        <w:rPr>
          <w:rFonts w:ascii="Calibri" w:hAnsi="Calibri"/>
          <w:sz w:val="22"/>
          <w:szCs w:val="22"/>
        </w:rPr>
        <w:t>Potvrđujem da</w:t>
      </w:r>
      <w:r>
        <w:rPr>
          <w:rFonts w:ascii="Calibri" w:hAnsi="Calibri"/>
          <w:sz w:val="22"/>
          <w:szCs w:val="22"/>
        </w:rPr>
        <w:t xml:space="preserve"> radovi koje je pristupnik</w:t>
      </w:r>
      <w:r w:rsidRPr="005C7191">
        <w:rPr>
          <w:rFonts w:ascii="Calibri" w:hAnsi="Calibri"/>
          <w:sz w:val="22"/>
          <w:szCs w:val="22"/>
        </w:rPr>
        <w:t xml:space="preserve"> Ime </w:t>
      </w:r>
      <w:r>
        <w:rPr>
          <w:rFonts w:ascii="Calibri" w:hAnsi="Calibri"/>
          <w:sz w:val="22"/>
          <w:szCs w:val="22"/>
        </w:rPr>
        <w:t xml:space="preserve">i </w:t>
      </w:r>
      <w:r w:rsidRPr="005C7191">
        <w:rPr>
          <w:rFonts w:ascii="Calibri" w:hAnsi="Calibri"/>
          <w:sz w:val="22"/>
          <w:szCs w:val="22"/>
        </w:rPr>
        <w:t>Prezime,</w:t>
      </w:r>
      <w:r w:rsidRPr="005C7191">
        <w:rPr>
          <w:rFonts w:ascii="Calibri" w:hAnsi="Calibri"/>
          <w:b/>
          <w:sz w:val="22"/>
          <w:szCs w:val="22"/>
        </w:rPr>
        <w:t xml:space="preserve"> </w:t>
      </w:r>
      <w:r w:rsidRPr="005C7191">
        <w:rPr>
          <w:rFonts w:ascii="Calibri" w:hAnsi="Calibri"/>
          <w:sz w:val="22"/>
          <w:szCs w:val="22"/>
        </w:rPr>
        <w:t xml:space="preserve">student poslijediplomskog doktorskog studija naziv studija, </w:t>
      </w:r>
      <w:r>
        <w:rPr>
          <w:rFonts w:ascii="Calibri" w:hAnsi="Calibri"/>
          <w:sz w:val="22"/>
          <w:szCs w:val="22"/>
        </w:rPr>
        <w:t>naveo u priloženom popisu znanstvenih radova i priloženom popisu svih objavljenih radova, pripadaju području istraživanja doktorskog rada.</w:t>
      </w:r>
    </w:p>
    <w:p w:rsidR="00AD2602" w:rsidRDefault="00AD2602" w:rsidP="00AD2602">
      <w:pPr>
        <w:rPr>
          <w:rFonts w:ascii="Calibri" w:hAnsi="Calibri"/>
          <w:sz w:val="22"/>
          <w:szCs w:val="22"/>
        </w:rPr>
      </w:pPr>
    </w:p>
    <w:p w:rsidR="00AD2602" w:rsidRDefault="00AD2602" w:rsidP="00AD2602">
      <w:pPr>
        <w:rPr>
          <w:rFonts w:ascii="Calibri" w:hAnsi="Calibri"/>
          <w:sz w:val="22"/>
          <w:szCs w:val="22"/>
        </w:rPr>
      </w:pPr>
    </w:p>
    <w:p w:rsidR="00AD2602" w:rsidRDefault="00AD2602" w:rsidP="00AD2602">
      <w:pPr>
        <w:rPr>
          <w:rFonts w:ascii="Calibri" w:hAnsi="Calibri"/>
          <w:sz w:val="22"/>
          <w:szCs w:val="22"/>
        </w:rPr>
      </w:pPr>
    </w:p>
    <w:p w:rsidR="00AD2602" w:rsidRPr="005C7191" w:rsidRDefault="00AD2602" w:rsidP="00AD2602">
      <w:pPr>
        <w:tabs>
          <w:tab w:val="left" w:pos="4320"/>
          <w:tab w:val="left" w:pos="4860"/>
        </w:tabs>
        <w:spacing w:line="360" w:lineRule="auto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Mentor</w:t>
      </w:r>
    </w:p>
    <w:p w:rsidR="00AD2602" w:rsidRDefault="00AD2602" w:rsidP="00AD260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AD2602" w:rsidRDefault="00AD2602" w:rsidP="00AD2602">
      <w:pPr>
        <w:rPr>
          <w:rFonts w:ascii="Calibri" w:hAnsi="Calibri"/>
          <w:sz w:val="22"/>
          <w:szCs w:val="22"/>
        </w:rPr>
      </w:pPr>
    </w:p>
    <w:p w:rsidR="00AD2602" w:rsidRDefault="00AD2602" w:rsidP="00AD260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                                                            ________________________</w:t>
      </w:r>
    </w:p>
    <w:p w:rsidR="00AD2602" w:rsidRPr="005C7191" w:rsidRDefault="00AD2602" w:rsidP="00AD2602">
      <w:pPr>
        <w:tabs>
          <w:tab w:val="left" w:pos="4320"/>
          <w:tab w:val="left" w:pos="4860"/>
        </w:tabs>
        <w:spacing w:before="120" w:line="360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prof. d</w:t>
      </w:r>
      <w:r w:rsidRPr="005C7191">
        <w:rPr>
          <w:rFonts w:ascii="Calibri" w:hAnsi="Calibri"/>
          <w:sz w:val="22"/>
          <w:szCs w:val="22"/>
        </w:rPr>
        <w:t xml:space="preserve">r. sc. Ime </w:t>
      </w:r>
      <w:r>
        <w:rPr>
          <w:rFonts w:ascii="Calibri" w:hAnsi="Calibri"/>
          <w:sz w:val="22"/>
          <w:szCs w:val="22"/>
        </w:rPr>
        <w:t xml:space="preserve">i </w:t>
      </w:r>
      <w:r w:rsidRPr="005C7191">
        <w:rPr>
          <w:rFonts w:ascii="Calibri" w:hAnsi="Calibri"/>
          <w:sz w:val="22"/>
          <w:szCs w:val="22"/>
        </w:rPr>
        <w:t>Prezime</w:t>
      </w:r>
    </w:p>
    <w:p w:rsidR="00AD2602" w:rsidRDefault="00AD2602" w:rsidP="00AD2602">
      <w:pPr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AD2602" w:rsidRDefault="00AD2602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32457F" w:rsidRDefault="00EE21EB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  <w:r w:rsidRPr="00B767B4">
        <w:rPr>
          <w:rFonts w:ascii="Calibri" w:hAnsi="Calibri"/>
          <w:b/>
          <w:color w:val="000000"/>
          <w:sz w:val="28"/>
          <w:szCs w:val="28"/>
        </w:rPr>
        <w:lastRenderedPageBreak/>
        <w:t>POTVRDA O SUDJELOVA</w:t>
      </w:r>
      <w:r w:rsidR="00B767B4" w:rsidRPr="00B767B4">
        <w:rPr>
          <w:rFonts w:ascii="Calibri" w:hAnsi="Calibri"/>
          <w:b/>
          <w:color w:val="000000"/>
          <w:sz w:val="28"/>
          <w:szCs w:val="28"/>
        </w:rPr>
        <w:t>NJU</w:t>
      </w:r>
      <w:r w:rsidR="0057501E">
        <w:rPr>
          <w:rFonts w:ascii="Calibri" w:hAnsi="Calibri"/>
          <w:b/>
          <w:color w:val="000000"/>
          <w:sz w:val="28"/>
          <w:szCs w:val="28"/>
        </w:rPr>
        <w:t xml:space="preserve"> PRISTUPNIKA </w:t>
      </w:r>
      <w:r w:rsidR="00F85C1F">
        <w:rPr>
          <w:rFonts w:ascii="Calibri" w:hAnsi="Calibri"/>
          <w:b/>
          <w:color w:val="000000"/>
          <w:sz w:val="28"/>
          <w:szCs w:val="28"/>
        </w:rPr>
        <w:t>U</w:t>
      </w:r>
      <w:r w:rsidR="0057501E">
        <w:rPr>
          <w:rFonts w:ascii="Calibri" w:hAnsi="Calibri"/>
          <w:b/>
          <w:color w:val="000000"/>
          <w:sz w:val="28"/>
          <w:szCs w:val="28"/>
        </w:rPr>
        <w:t xml:space="preserve"> </w:t>
      </w:r>
    </w:p>
    <w:p w:rsidR="00F54BD6" w:rsidRDefault="0057501E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ZNANSTVENO-</w:t>
      </w:r>
      <w:r w:rsidR="00B767B4" w:rsidRPr="0057501E">
        <w:rPr>
          <w:rFonts w:ascii="Calibri" w:hAnsi="Calibri"/>
          <w:b/>
          <w:color w:val="000000"/>
          <w:sz w:val="28"/>
          <w:szCs w:val="28"/>
        </w:rPr>
        <w:t xml:space="preserve">ISTRAŽIVAČKIM </w:t>
      </w:r>
      <w:r w:rsidR="00EE21EB" w:rsidRPr="0057501E">
        <w:rPr>
          <w:rFonts w:ascii="Calibri" w:hAnsi="Calibri"/>
          <w:b/>
          <w:color w:val="000000"/>
          <w:sz w:val="28"/>
          <w:szCs w:val="28"/>
        </w:rPr>
        <w:t>PROJEKTIMA</w:t>
      </w:r>
    </w:p>
    <w:p w:rsidR="00776367" w:rsidRPr="0057501E" w:rsidRDefault="00776367" w:rsidP="0032457F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9C3CA0" w:rsidRPr="00843AB7" w:rsidRDefault="009C3CA0" w:rsidP="00F54BD6">
      <w:pPr>
        <w:jc w:val="center"/>
        <w:rPr>
          <w:rFonts w:ascii="Calibri" w:hAnsi="Calibri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0"/>
      </w:tblGrid>
      <w:tr w:rsidR="00E01247" w:rsidRPr="005C7191" w:rsidTr="005C7191">
        <w:trPr>
          <w:trHeight w:val="41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E01247" w:rsidRPr="005C7191" w:rsidRDefault="00EE21EB" w:rsidP="000562CE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C7191">
              <w:rPr>
                <w:rFonts w:ascii="Calibri" w:hAnsi="Calibri"/>
                <w:b/>
                <w:bCs/>
                <w:sz w:val="22"/>
                <w:szCs w:val="22"/>
              </w:rPr>
              <w:t>Naziv projekta</w:t>
            </w:r>
            <w:r w:rsidR="00E01247" w:rsidRPr="005C7191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01247" w:rsidRPr="005C7191" w:rsidRDefault="00E01247" w:rsidP="00036896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4F31BE" w:rsidRPr="005C7191" w:rsidTr="005C7191">
        <w:trPr>
          <w:trHeight w:val="41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4F31BE" w:rsidRPr="005C7191" w:rsidRDefault="00EE21EB" w:rsidP="00934093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C7191">
              <w:rPr>
                <w:rFonts w:ascii="Calibri" w:hAnsi="Calibri"/>
                <w:b/>
                <w:bCs/>
                <w:sz w:val="22"/>
                <w:szCs w:val="22"/>
              </w:rPr>
              <w:t>Oznaka projekta</w:t>
            </w:r>
            <w:r w:rsidR="004F31BE" w:rsidRPr="005C7191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4F31BE" w:rsidRPr="005C7191" w:rsidRDefault="004F31BE" w:rsidP="00036896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E01247" w:rsidRPr="005C7191" w:rsidTr="005C7191">
        <w:trPr>
          <w:trHeight w:val="42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E01247" w:rsidRPr="005C7191" w:rsidRDefault="00EE21EB" w:rsidP="00934093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C7191">
              <w:rPr>
                <w:rFonts w:ascii="Calibri" w:hAnsi="Calibri"/>
                <w:b/>
                <w:bCs/>
                <w:sz w:val="22"/>
                <w:szCs w:val="22"/>
              </w:rPr>
              <w:t>Trajanje projekta (od - do)</w:t>
            </w:r>
            <w:r w:rsidR="004F31BE" w:rsidRPr="005C7191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1247" w:rsidRPr="005C7191" w:rsidRDefault="00E01247" w:rsidP="00036896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F54BD6" w:rsidRPr="005C7191" w:rsidTr="005C7191">
        <w:trPr>
          <w:trHeight w:val="42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54BD6" w:rsidRPr="005C7191" w:rsidRDefault="00EE21EB" w:rsidP="00934093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C7191">
              <w:rPr>
                <w:rFonts w:ascii="Calibri" w:hAnsi="Calibri"/>
                <w:b/>
                <w:bCs/>
                <w:sz w:val="22"/>
                <w:szCs w:val="22"/>
              </w:rPr>
              <w:t>Vrsta projekta</w:t>
            </w:r>
            <w:r w:rsidR="00F54BD6" w:rsidRPr="005C7191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BD6" w:rsidRPr="005C7191" w:rsidRDefault="00EE21EB" w:rsidP="005C7191">
            <w:pPr>
              <w:rPr>
                <w:rFonts w:ascii="Calibri" w:hAnsi="Calibri"/>
                <w:sz w:val="22"/>
                <w:szCs w:val="22"/>
              </w:rPr>
            </w:pPr>
            <w:r w:rsidRPr="005C7191">
              <w:rPr>
                <w:rFonts w:ascii="Calibri" w:hAnsi="Calibri"/>
                <w:sz w:val="22"/>
                <w:szCs w:val="22"/>
              </w:rPr>
              <w:t>nacionalni / međunarodni (</w:t>
            </w:r>
            <w:r w:rsidRPr="005C7191">
              <w:rPr>
                <w:rFonts w:ascii="Calibri" w:hAnsi="Calibri"/>
                <w:i/>
                <w:sz w:val="22"/>
                <w:szCs w:val="22"/>
              </w:rPr>
              <w:t>neodgovarajuće izbrisati</w:t>
            </w:r>
            <w:r w:rsidRPr="005C7191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E66A93" w:rsidRPr="005C7191" w:rsidTr="005C7191">
        <w:trPr>
          <w:trHeight w:val="42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E66A93" w:rsidRPr="005C7191" w:rsidRDefault="00EE21EB" w:rsidP="000562CE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C7191">
              <w:rPr>
                <w:rFonts w:ascii="Calibri" w:hAnsi="Calibri"/>
                <w:b/>
                <w:bCs/>
                <w:sz w:val="22"/>
                <w:szCs w:val="22"/>
              </w:rPr>
              <w:t>Voditelj projekta: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A93" w:rsidRPr="005C7191" w:rsidRDefault="00E66A93" w:rsidP="00036896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01247" w:rsidRPr="005C7191" w:rsidRDefault="00E01247" w:rsidP="00E01247">
      <w:pPr>
        <w:rPr>
          <w:rFonts w:ascii="Calibri" w:hAnsi="Calibri"/>
          <w:sz w:val="22"/>
          <w:szCs w:val="22"/>
        </w:rPr>
      </w:pPr>
    </w:p>
    <w:p w:rsidR="00776367" w:rsidRDefault="00776367" w:rsidP="00EE21EB">
      <w:pPr>
        <w:jc w:val="both"/>
        <w:rPr>
          <w:rFonts w:ascii="Calibri" w:hAnsi="Calibri"/>
          <w:sz w:val="22"/>
          <w:szCs w:val="22"/>
        </w:rPr>
      </w:pPr>
    </w:p>
    <w:p w:rsidR="00EE21EB" w:rsidRPr="005C7191" w:rsidRDefault="00EE21EB" w:rsidP="00EE21EB">
      <w:pPr>
        <w:jc w:val="both"/>
        <w:rPr>
          <w:rFonts w:ascii="Calibri" w:hAnsi="Calibri"/>
          <w:sz w:val="22"/>
          <w:szCs w:val="22"/>
        </w:rPr>
      </w:pPr>
      <w:r w:rsidRPr="005C7191">
        <w:rPr>
          <w:rFonts w:ascii="Calibri" w:hAnsi="Calibri"/>
          <w:sz w:val="22"/>
          <w:szCs w:val="22"/>
        </w:rPr>
        <w:t xml:space="preserve">Potvrđujem da je Ime </w:t>
      </w:r>
      <w:r w:rsidR="000D0297">
        <w:rPr>
          <w:rFonts w:ascii="Calibri" w:hAnsi="Calibri"/>
          <w:sz w:val="22"/>
          <w:szCs w:val="22"/>
        </w:rPr>
        <w:t xml:space="preserve">i </w:t>
      </w:r>
      <w:r w:rsidRPr="005C7191">
        <w:rPr>
          <w:rFonts w:ascii="Calibri" w:hAnsi="Calibri"/>
          <w:sz w:val="22"/>
          <w:szCs w:val="22"/>
        </w:rPr>
        <w:t>Prezime,</w:t>
      </w:r>
      <w:r w:rsidRPr="005C7191">
        <w:rPr>
          <w:rFonts w:ascii="Calibri" w:hAnsi="Calibri"/>
          <w:b/>
          <w:sz w:val="22"/>
          <w:szCs w:val="22"/>
        </w:rPr>
        <w:t xml:space="preserve"> </w:t>
      </w:r>
      <w:r w:rsidRPr="005C7191">
        <w:rPr>
          <w:rFonts w:ascii="Calibri" w:hAnsi="Calibri"/>
          <w:sz w:val="22"/>
          <w:szCs w:val="22"/>
        </w:rPr>
        <w:t>student poslijediplomskog doktorskog studija naziv studija, sudjelovao u radu na navedenom znanstveno-istraživačkom projektu.</w:t>
      </w:r>
    </w:p>
    <w:p w:rsidR="00EE21EB" w:rsidRDefault="00EE21EB" w:rsidP="00E01247">
      <w:pPr>
        <w:rPr>
          <w:rFonts w:ascii="Calibri" w:hAnsi="Calibri"/>
          <w:sz w:val="22"/>
          <w:szCs w:val="22"/>
        </w:rPr>
      </w:pPr>
    </w:p>
    <w:p w:rsidR="00776367" w:rsidRDefault="00776367" w:rsidP="00E01247">
      <w:pPr>
        <w:rPr>
          <w:rFonts w:ascii="Calibri" w:hAnsi="Calibri"/>
          <w:sz w:val="22"/>
          <w:szCs w:val="22"/>
        </w:rPr>
      </w:pPr>
    </w:p>
    <w:p w:rsidR="00776367" w:rsidRDefault="00776367" w:rsidP="00E01247">
      <w:pPr>
        <w:rPr>
          <w:rFonts w:ascii="Calibri" w:hAnsi="Calibri"/>
          <w:sz w:val="22"/>
          <w:szCs w:val="22"/>
        </w:rPr>
      </w:pPr>
    </w:p>
    <w:p w:rsidR="00776367" w:rsidRPr="005C7191" w:rsidRDefault="00776367" w:rsidP="00776367">
      <w:pPr>
        <w:tabs>
          <w:tab w:val="left" w:pos="4320"/>
          <w:tab w:val="left" w:pos="4860"/>
        </w:tabs>
        <w:spacing w:line="360" w:lineRule="auto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</w:t>
      </w:r>
      <w:r w:rsidRPr="005C7191">
        <w:rPr>
          <w:rFonts w:ascii="Calibri" w:hAnsi="Calibri"/>
          <w:b/>
          <w:sz w:val="22"/>
          <w:szCs w:val="22"/>
        </w:rPr>
        <w:t>Voditelj projekta</w:t>
      </w:r>
    </w:p>
    <w:p w:rsidR="00776367" w:rsidRDefault="00776367" w:rsidP="007763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776367" w:rsidRDefault="00776367" w:rsidP="00776367">
      <w:pPr>
        <w:rPr>
          <w:rFonts w:ascii="Calibri" w:hAnsi="Calibri"/>
          <w:sz w:val="22"/>
          <w:szCs w:val="22"/>
        </w:rPr>
      </w:pPr>
    </w:p>
    <w:p w:rsidR="00776367" w:rsidRDefault="00776367" w:rsidP="007763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                                                            ________________________</w:t>
      </w:r>
    </w:p>
    <w:p w:rsidR="00776367" w:rsidRPr="005C7191" w:rsidRDefault="00776367" w:rsidP="00776367">
      <w:pPr>
        <w:tabs>
          <w:tab w:val="left" w:pos="4320"/>
          <w:tab w:val="left" w:pos="4860"/>
        </w:tabs>
        <w:spacing w:before="120" w:line="360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</w:t>
      </w:r>
      <w:r w:rsidR="00EF4EA6">
        <w:rPr>
          <w:rFonts w:ascii="Calibri" w:hAnsi="Calibri"/>
          <w:sz w:val="22"/>
          <w:szCs w:val="22"/>
        </w:rPr>
        <w:t>prof. d</w:t>
      </w:r>
      <w:r w:rsidRPr="005C7191">
        <w:rPr>
          <w:rFonts w:ascii="Calibri" w:hAnsi="Calibri"/>
          <w:sz w:val="22"/>
          <w:szCs w:val="22"/>
        </w:rPr>
        <w:t xml:space="preserve">r. sc. Ime </w:t>
      </w:r>
      <w:r w:rsidR="00F758C3">
        <w:rPr>
          <w:rFonts w:ascii="Calibri" w:hAnsi="Calibri"/>
          <w:sz w:val="22"/>
          <w:szCs w:val="22"/>
        </w:rPr>
        <w:t xml:space="preserve">i </w:t>
      </w:r>
      <w:r w:rsidRPr="005C7191">
        <w:rPr>
          <w:rFonts w:ascii="Calibri" w:hAnsi="Calibri"/>
          <w:sz w:val="22"/>
          <w:szCs w:val="22"/>
        </w:rPr>
        <w:t>Prezime</w:t>
      </w:r>
    </w:p>
    <w:p w:rsidR="001677B0" w:rsidRDefault="001677B0" w:rsidP="00E01247">
      <w:pPr>
        <w:rPr>
          <w:rFonts w:ascii="Calibri" w:hAnsi="Calibri"/>
          <w:sz w:val="22"/>
          <w:szCs w:val="22"/>
        </w:rPr>
      </w:pPr>
    </w:p>
    <w:p w:rsidR="00A636F1" w:rsidRPr="00514519" w:rsidRDefault="00A636F1" w:rsidP="00A636F1">
      <w:pPr>
        <w:pStyle w:val="Bodysansserif2"/>
        <w:rPr>
          <w:rFonts w:ascii="Times New Roman" w:hAnsi="Times New Roman" w:cs="Times-Bold"/>
          <w:bCs/>
          <w:sz w:val="24"/>
          <w:szCs w:val="22"/>
          <w:lang w:val="hr-HR"/>
        </w:rPr>
        <w:sectPr w:rsidR="00A636F1" w:rsidRPr="00514519" w:rsidSect="00A636F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142" w:footer="454" w:gutter="0"/>
          <w:cols w:space="720"/>
          <w:titlePg/>
          <w:docGrid w:linePitch="360"/>
        </w:sectPr>
      </w:pPr>
    </w:p>
    <w:p w:rsidR="00A636F1" w:rsidRPr="00514519" w:rsidRDefault="00A636F1" w:rsidP="00776367">
      <w:pPr>
        <w:pStyle w:val="Bodysansserif2"/>
        <w:rPr>
          <w:rFonts w:ascii="Times New Roman" w:hAnsi="Times New Roman" w:cs="Times-Bold"/>
          <w:bCs/>
          <w:sz w:val="24"/>
          <w:szCs w:val="22"/>
          <w:lang w:val="hr-HR"/>
        </w:rPr>
      </w:pPr>
    </w:p>
    <w:sectPr w:rsidR="00A636F1" w:rsidRPr="00514519" w:rsidSect="00A636F1">
      <w:type w:val="continuous"/>
      <w:pgSz w:w="11906" w:h="16838"/>
      <w:pgMar w:top="1418" w:right="1418" w:bottom="1418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7BE" w:rsidRDefault="00CE47BE">
      <w:r>
        <w:separator/>
      </w:r>
    </w:p>
  </w:endnote>
  <w:endnote w:type="continuationSeparator" w:id="0">
    <w:p w:rsidR="00CE47BE" w:rsidRDefault="00CE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WE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Pr="003D52D1" w:rsidRDefault="00036896" w:rsidP="005E45B7">
    <w:pPr>
      <w:pStyle w:val="Footer"/>
      <w:ind w:hanging="1418"/>
      <w:rPr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Pr="00633EF1" w:rsidRDefault="0094143B" w:rsidP="00633EF1">
    <w:pPr>
      <w:pStyle w:val="Footer"/>
      <w:ind w:hanging="1418"/>
      <w:rPr>
        <w:sz w:val="18"/>
        <w:szCs w:val="18"/>
      </w:rPr>
    </w:pPr>
    <w:r w:rsidRPr="00633EF1">
      <w:rPr>
        <w:noProof/>
        <w:sz w:val="18"/>
        <w:szCs w:val="18"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3810" b="0"/>
          <wp:wrapNone/>
          <wp:docPr id="9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36896" w:rsidRPr="00633EF1" w:rsidRDefault="00036896" w:rsidP="005E45B7">
    <w:pPr>
      <w:pStyle w:val="Footer"/>
      <w:ind w:hanging="141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7BE" w:rsidRDefault="00CE47BE">
      <w:r>
        <w:separator/>
      </w:r>
    </w:p>
  </w:footnote>
  <w:footnote w:type="continuationSeparator" w:id="0">
    <w:p w:rsidR="00CE47BE" w:rsidRDefault="00CE4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Default="0094143B" w:rsidP="005E45B7">
    <w:pPr>
      <w:pStyle w:val="Header"/>
      <w:ind w:hanging="1418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169545"/>
              <wp:effectExtent l="0" t="0" r="0" b="0"/>
              <wp:wrapThrough wrapText="bothSides">
                <wp:wrapPolygon edited="0">
                  <wp:start x="109" y="4854"/>
                  <wp:lineTo x="109" y="14562"/>
                  <wp:lineTo x="21421" y="14562"/>
                  <wp:lineTo x="21421" y="4854"/>
                  <wp:lineTo x="109" y="4854"/>
                </wp:wrapPolygon>
              </wp:wrapThrough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983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896" w:rsidRPr="00FF4D6A" w:rsidRDefault="00036896" w:rsidP="00FF4D6A">
                          <w:pPr>
                            <w:rPr>
                              <w:szCs w:val="9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70.85pt;margin-top:-6.95pt;width:592.9pt;height:13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" filled="f" stroked="f">
              <v:textbox inset=",7.2pt,,7.2pt">
                <w:txbxContent>
                  <w:p w:rsidR="00036896" w:rsidRPr="00FF4D6A" w:rsidRDefault="00036896" w:rsidP="00FF4D6A">
                    <w:pPr>
                      <w:rPr>
                        <w:szCs w:val="9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  <w:p w:rsidR="00036896" w:rsidRPr="00FB065D" w:rsidRDefault="00776367" w:rsidP="005E45B7">
    <w:pPr>
      <w:pStyle w:val="Header"/>
      <w:ind w:hanging="1418"/>
      <w:rPr>
        <w:rFonts w:ascii="Calibri" w:hAnsi="Calibri"/>
        <w:sz w:val="22"/>
        <w:szCs w:val="22"/>
      </w:rPr>
    </w:pPr>
    <w:r>
      <w:tab/>
    </w:r>
    <w:r w:rsidRPr="00FB065D">
      <w:rPr>
        <w:rFonts w:ascii="Calibri" w:hAnsi="Calibri"/>
        <w:sz w:val="22"/>
        <w:szCs w:val="22"/>
      </w:rPr>
      <w:t>SVEUČILIŠTE U SPLITU</w:t>
    </w:r>
  </w:p>
  <w:p w:rsidR="00776367" w:rsidRPr="00FB065D" w:rsidRDefault="00776367" w:rsidP="005E45B7">
    <w:pPr>
      <w:pStyle w:val="Header"/>
      <w:ind w:hanging="1418"/>
      <w:rPr>
        <w:rFonts w:ascii="Calibri" w:hAnsi="Calibri"/>
        <w:sz w:val="22"/>
        <w:szCs w:val="22"/>
      </w:rPr>
    </w:pPr>
    <w:r w:rsidRPr="00FB065D">
      <w:rPr>
        <w:rFonts w:ascii="Calibri" w:hAnsi="Calibri"/>
        <w:sz w:val="22"/>
        <w:szCs w:val="22"/>
      </w:rPr>
      <w:tab/>
      <w:t xml:space="preserve">FAKULTET ELEKTROTEHNIKE, STROJARSTVA </w:t>
    </w:r>
  </w:p>
  <w:p w:rsidR="00776367" w:rsidRPr="00FB065D" w:rsidRDefault="00776367" w:rsidP="005E45B7">
    <w:pPr>
      <w:pStyle w:val="Header"/>
      <w:ind w:hanging="1418"/>
      <w:rPr>
        <w:rFonts w:ascii="Calibri" w:hAnsi="Calibri"/>
        <w:sz w:val="22"/>
        <w:szCs w:val="22"/>
      </w:rPr>
    </w:pPr>
    <w:r w:rsidRPr="00FB065D"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5A"/>
    <w:multiLevelType w:val="hybridMultilevel"/>
    <w:tmpl w:val="F02EA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C3EBC"/>
    <w:multiLevelType w:val="hybridMultilevel"/>
    <w:tmpl w:val="EE84CCC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A4329"/>
    <w:multiLevelType w:val="hybridMultilevel"/>
    <w:tmpl w:val="7B749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706ED"/>
    <w:multiLevelType w:val="hybridMultilevel"/>
    <w:tmpl w:val="DBB8A7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C496B"/>
    <w:multiLevelType w:val="hybridMultilevel"/>
    <w:tmpl w:val="853A8662"/>
    <w:lvl w:ilvl="0" w:tplc="3222B64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76A83"/>
    <w:multiLevelType w:val="hybridMultilevel"/>
    <w:tmpl w:val="CE24F24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B12610"/>
    <w:multiLevelType w:val="hybridMultilevel"/>
    <w:tmpl w:val="DA1E620E"/>
    <w:lvl w:ilvl="0" w:tplc="041A000F">
      <w:start w:val="1"/>
      <w:numFmt w:val="decimal"/>
      <w:lvlText w:val="%1."/>
      <w:lvlJc w:val="left"/>
      <w:pPr>
        <w:ind w:left="890" w:hanging="360"/>
      </w:pPr>
    </w:lvl>
    <w:lvl w:ilvl="1" w:tplc="041A0019" w:tentative="1">
      <w:start w:val="1"/>
      <w:numFmt w:val="lowerLetter"/>
      <w:lvlText w:val="%2."/>
      <w:lvlJc w:val="left"/>
      <w:pPr>
        <w:ind w:left="1610" w:hanging="360"/>
      </w:pPr>
    </w:lvl>
    <w:lvl w:ilvl="2" w:tplc="041A001B" w:tentative="1">
      <w:start w:val="1"/>
      <w:numFmt w:val="lowerRoman"/>
      <w:lvlText w:val="%3."/>
      <w:lvlJc w:val="right"/>
      <w:pPr>
        <w:ind w:left="2330" w:hanging="180"/>
      </w:pPr>
    </w:lvl>
    <w:lvl w:ilvl="3" w:tplc="041A000F" w:tentative="1">
      <w:start w:val="1"/>
      <w:numFmt w:val="decimal"/>
      <w:lvlText w:val="%4."/>
      <w:lvlJc w:val="left"/>
      <w:pPr>
        <w:ind w:left="3050" w:hanging="360"/>
      </w:pPr>
    </w:lvl>
    <w:lvl w:ilvl="4" w:tplc="041A0019" w:tentative="1">
      <w:start w:val="1"/>
      <w:numFmt w:val="lowerLetter"/>
      <w:lvlText w:val="%5."/>
      <w:lvlJc w:val="left"/>
      <w:pPr>
        <w:ind w:left="3770" w:hanging="360"/>
      </w:pPr>
    </w:lvl>
    <w:lvl w:ilvl="5" w:tplc="041A001B" w:tentative="1">
      <w:start w:val="1"/>
      <w:numFmt w:val="lowerRoman"/>
      <w:lvlText w:val="%6."/>
      <w:lvlJc w:val="right"/>
      <w:pPr>
        <w:ind w:left="4490" w:hanging="180"/>
      </w:pPr>
    </w:lvl>
    <w:lvl w:ilvl="6" w:tplc="041A000F" w:tentative="1">
      <w:start w:val="1"/>
      <w:numFmt w:val="decimal"/>
      <w:lvlText w:val="%7."/>
      <w:lvlJc w:val="left"/>
      <w:pPr>
        <w:ind w:left="5210" w:hanging="360"/>
      </w:pPr>
    </w:lvl>
    <w:lvl w:ilvl="7" w:tplc="041A0019" w:tentative="1">
      <w:start w:val="1"/>
      <w:numFmt w:val="lowerLetter"/>
      <w:lvlText w:val="%8."/>
      <w:lvlJc w:val="left"/>
      <w:pPr>
        <w:ind w:left="5930" w:hanging="360"/>
      </w:pPr>
    </w:lvl>
    <w:lvl w:ilvl="8" w:tplc="041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1FEB43A4"/>
    <w:multiLevelType w:val="hybridMultilevel"/>
    <w:tmpl w:val="EBC44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4875FE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7EEE11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2E7C86"/>
    <w:multiLevelType w:val="hybridMultilevel"/>
    <w:tmpl w:val="E3E6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7708C2"/>
    <w:multiLevelType w:val="hybridMultilevel"/>
    <w:tmpl w:val="0F94EE56"/>
    <w:lvl w:ilvl="0" w:tplc="041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A35B94"/>
    <w:multiLevelType w:val="hybridMultilevel"/>
    <w:tmpl w:val="02746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040260"/>
    <w:multiLevelType w:val="hybridMultilevel"/>
    <w:tmpl w:val="5DFA955A"/>
    <w:lvl w:ilvl="0" w:tplc="67F23D92">
      <w:start w:val="5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9019" w:hanging="360"/>
      </w:pPr>
    </w:lvl>
    <w:lvl w:ilvl="2" w:tplc="041A001B" w:tentative="1">
      <w:start w:val="1"/>
      <w:numFmt w:val="lowerRoman"/>
      <w:lvlText w:val="%3."/>
      <w:lvlJc w:val="right"/>
      <w:pPr>
        <w:ind w:left="9739" w:hanging="180"/>
      </w:pPr>
    </w:lvl>
    <w:lvl w:ilvl="3" w:tplc="041A000F" w:tentative="1">
      <w:start w:val="1"/>
      <w:numFmt w:val="decimal"/>
      <w:lvlText w:val="%4."/>
      <w:lvlJc w:val="left"/>
      <w:pPr>
        <w:ind w:left="10459" w:hanging="360"/>
      </w:pPr>
    </w:lvl>
    <w:lvl w:ilvl="4" w:tplc="041A0019" w:tentative="1">
      <w:start w:val="1"/>
      <w:numFmt w:val="lowerLetter"/>
      <w:lvlText w:val="%5."/>
      <w:lvlJc w:val="left"/>
      <w:pPr>
        <w:ind w:left="11179" w:hanging="360"/>
      </w:pPr>
    </w:lvl>
    <w:lvl w:ilvl="5" w:tplc="041A001B" w:tentative="1">
      <w:start w:val="1"/>
      <w:numFmt w:val="lowerRoman"/>
      <w:lvlText w:val="%6."/>
      <w:lvlJc w:val="right"/>
      <w:pPr>
        <w:ind w:left="11899" w:hanging="180"/>
      </w:pPr>
    </w:lvl>
    <w:lvl w:ilvl="6" w:tplc="041A000F" w:tentative="1">
      <w:start w:val="1"/>
      <w:numFmt w:val="decimal"/>
      <w:lvlText w:val="%7."/>
      <w:lvlJc w:val="left"/>
      <w:pPr>
        <w:ind w:left="12619" w:hanging="360"/>
      </w:pPr>
    </w:lvl>
    <w:lvl w:ilvl="7" w:tplc="041A0019" w:tentative="1">
      <w:start w:val="1"/>
      <w:numFmt w:val="lowerLetter"/>
      <w:lvlText w:val="%8."/>
      <w:lvlJc w:val="left"/>
      <w:pPr>
        <w:ind w:left="13339" w:hanging="360"/>
      </w:pPr>
    </w:lvl>
    <w:lvl w:ilvl="8" w:tplc="041A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12" w15:restartNumberingAfterBreak="0">
    <w:nsid w:val="32400FF7"/>
    <w:multiLevelType w:val="hybridMultilevel"/>
    <w:tmpl w:val="FB20881A"/>
    <w:lvl w:ilvl="0" w:tplc="CB46CFF6">
      <w:start w:val="1"/>
      <w:numFmt w:val="decimal"/>
      <w:lvlText w:val="%1."/>
      <w:lvlJc w:val="left"/>
      <w:pPr>
        <w:ind w:left="236" w:hanging="94"/>
      </w:pPr>
      <w:rPr>
        <w:rFonts w:ascii="Calibri" w:eastAsia="Times New Roman" w:hAnsi="Calibri" w:cs="Times New Roman"/>
        <w:color w:val="000000"/>
      </w:rPr>
    </w:lvl>
    <w:lvl w:ilvl="1" w:tplc="041A0019">
      <w:start w:val="1"/>
      <w:numFmt w:val="lowerLetter"/>
      <w:lvlText w:val="%2."/>
      <w:lvlJc w:val="left"/>
      <w:pPr>
        <w:ind w:left="796" w:hanging="360"/>
      </w:pPr>
    </w:lvl>
    <w:lvl w:ilvl="2" w:tplc="041A001B" w:tentative="1">
      <w:start w:val="1"/>
      <w:numFmt w:val="lowerRoman"/>
      <w:lvlText w:val="%3."/>
      <w:lvlJc w:val="right"/>
      <w:pPr>
        <w:ind w:left="1516" w:hanging="180"/>
      </w:pPr>
    </w:lvl>
    <w:lvl w:ilvl="3" w:tplc="041A000F" w:tentative="1">
      <w:start w:val="1"/>
      <w:numFmt w:val="decimal"/>
      <w:lvlText w:val="%4."/>
      <w:lvlJc w:val="left"/>
      <w:pPr>
        <w:ind w:left="2236" w:hanging="360"/>
      </w:pPr>
    </w:lvl>
    <w:lvl w:ilvl="4" w:tplc="041A0019" w:tentative="1">
      <w:start w:val="1"/>
      <w:numFmt w:val="lowerLetter"/>
      <w:lvlText w:val="%5."/>
      <w:lvlJc w:val="left"/>
      <w:pPr>
        <w:ind w:left="2956" w:hanging="360"/>
      </w:pPr>
    </w:lvl>
    <w:lvl w:ilvl="5" w:tplc="041A001B" w:tentative="1">
      <w:start w:val="1"/>
      <w:numFmt w:val="lowerRoman"/>
      <w:lvlText w:val="%6."/>
      <w:lvlJc w:val="right"/>
      <w:pPr>
        <w:ind w:left="3676" w:hanging="180"/>
      </w:pPr>
    </w:lvl>
    <w:lvl w:ilvl="6" w:tplc="041A000F" w:tentative="1">
      <w:start w:val="1"/>
      <w:numFmt w:val="decimal"/>
      <w:lvlText w:val="%7."/>
      <w:lvlJc w:val="left"/>
      <w:pPr>
        <w:ind w:left="4396" w:hanging="360"/>
      </w:pPr>
    </w:lvl>
    <w:lvl w:ilvl="7" w:tplc="041A0019" w:tentative="1">
      <w:start w:val="1"/>
      <w:numFmt w:val="lowerLetter"/>
      <w:lvlText w:val="%8."/>
      <w:lvlJc w:val="left"/>
      <w:pPr>
        <w:ind w:left="5116" w:hanging="360"/>
      </w:pPr>
    </w:lvl>
    <w:lvl w:ilvl="8" w:tplc="041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4F268EC"/>
    <w:multiLevelType w:val="hybridMultilevel"/>
    <w:tmpl w:val="D9BA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C55CA"/>
    <w:multiLevelType w:val="hybridMultilevel"/>
    <w:tmpl w:val="EC4E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90A85"/>
    <w:multiLevelType w:val="hybridMultilevel"/>
    <w:tmpl w:val="DCAC3A4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257121"/>
    <w:multiLevelType w:val="hybridMultilevel"/>
    <w:tmpl w:val="B568E32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6519FA"/>
    <w:multiLevelType w:val="hybridMultilevel"/>
    <w:tmpl w:val="6A02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0338D"/>
    <w:multiLevelType w:val="hybridMultilevel"/>
    <w:tmpl w:val="FFB8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E525BD"/>
    <w:multiLevelType w:val="hybridMultilevel"/>
    <w:tmpl w:val="2EE0C3F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FF7DC1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82418"/>
    <w:multiLevelType w:val="hybridMultilevel"/>
    <w:tmpl w:val="DCF66036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1EE23CF"/>
    <w:multiLevelType w:val="hybridMultilevel"/>
    <w:tmpl w:val="4C70D95E"/>
    <w:lvl w:ilvl="0" w:tplc="9BD235B8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93" w:hanging="360"/>
      </w:pPr>
    </w:lvl>
    <w:lvl w:ilvl="2" w:tplc="041A001B" w:tentative="1">
      <w:start w:val="1"/>
      <w:numFmt w:val="lowerRoman"/>
      <w:lvlText w:val="%3."/>
      <w:lvlJc w:val="right"/>
      <w:pPr>
        <w:ind w:left="1913" w:hanging="180"/>
      </w:pPr>
    </w:lvl>
    <w:lvl w:ilvl="3" w:tplc="041A000F" w:tentative="1">
      <w:start w:val="1"/>
      <w:numFmt w:val="decimal"/>
      <w:lvlText w:val="%4."/>
      <w:lvlJc w:val="left"/>
      <w:pPr>
        <w:ind w:left="2633" w:hanging="360"/>
      </w:pPr>
    </w:lvl>
    <w:lvl w:ilvl="4" w:tplc="041A0019" w:tentative="1">
      <w:start w:val="1"/>
      <w:numFmt w:val="lowerLetter"/>
      <w:lvlText w:val="%5."/>
      <w:lvlJc w:val="left"/>
      <w:pPr>
        <w:ind w:left="3353" w:hanging="360"/>
      </w:pPr>
    </w:lvl>
    <w:lvl w:ilvl="5" w:tplc="041A001B" w:tentative="1">
      <w:start w:val="1"/>
      <w:numFmt w:val="lowerRoman"/>
      <w:lvlText w:val="%6."/>
      <w:lvlJc w:val="right"/>
      <w:pPr>
        <w:ind w:left="4073" w:hanging="180"/>
      </w:pPr>
    </w:lvl>
    <w:lvl w:ilvl="6" w:tplc="041A000F" w:tentative="1">
      <w:start w:val="1"/>
      <w:numFmt w:val="decimal"/>
      <w:lvlText w:val="%7."/>
      <w:lvlJc w:val="left"/>
      <w:pPr>
        <w:ind w:left="4793" w:hanging="360"/>
      </w:pPr>
    </w:lvl>
    <w:lvl w:ilvl="7" w:tplc="041A0019" w:tentative="1">
      <w:start w:val="1"/>
      <w:numFmt w:val="lowerLetter"/>
      <w:lvlText w:val="%8."/>
      <w:lvlJc w:val="left"/>
      <w:pPr>
        <w:ind w:left="5513" w:hanging="360"/>
      </w:pPr>
    </w:lvl>
    <w:lvl w:ilvl="8" w:tplc="041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63446310"/>
    <w:multiLevelType w:val="hybridMultilevel"/>
    <w:tmpl w:val="A14673C6"/>
    <w:lvl w:ilvl="0" w:tplc="258E3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F3923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373AE"/>
    <w:multiLevelType w:val="hybridMultilevel"/>
    <w:tmpl w:val="48B6C9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6F0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181FD1"/>
    <w:multiLevelType w:val="hybridMultilevel"/>
    <w:tmpl w:val="CC86B1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386BF0"/>
    <w:multiLevelType w:val="hybridMultilevel"/>
    <w:tmpl w:val="2AD22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681BB1"/>
    <w:multiLevelType w:val="hybridMultilevel"/>
    <w:tmpl w:val="DC2AB650"/>
    <w:lvl w:ilvl="0" w:tplc="1E7CF294">
      <w:start w:val="1"/>
      <w:numFmt w:val="decimal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68E68EA"/>
    <w:multiLevelType w:val="hybridMultilevel"/>
    <w:tmpl w:val="1FD22F4E"/>
    <w:lvl w:ilvl="0" w:tplc="BF42F11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755B4"/>
    <w:multiLevelType w:val="multilevel"/>
    <w:tmpl w:val="87FAE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CF193F"/>
    <w:multiLevelType w:val="hybridMultilevel"/>
    <w:tmpl w:val="5DF2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3E3333"/>
    <w:multiLevelType w:val="multilevel"/>
    <w:tmpl w:val="909AD0C0"/>
    <w:lvl w:ilvl="0">
      <w:start w:val="1"/>
      <w:numFmt w:val="decimal"/>
      <w:pStyle w:val="Titl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F5410DF"/>
    <w:multiLevelType w:val="hybridMultilevel"/>
    <w:tmpl w:val="718A32C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7"/>
  </w:num>
  <w:num w:numId="4">
    <w:abstractNumId w:val="34"/>
  </w:num>
  <w:num w:numId="5">
    <w:abstractNumId w:val="16"/>
  </w:num>
  <w:num w:numId="6">
    <w:abstractNumId w:val="15"/>
  </w:num>
  <w:num w:numId="7">
    <w:abstractNumId w:val="21"/>
  </w:num>
  <w:num w:numId="8">
    <w:abstractNumId w:val="32"/>
  </w:num>
  <w:num w:numId="9">
    <w:abstractNumId w:val="5"/>
  </w:num>
  <w:num w:numId="10">
    <w:abstractNumId w:val="7"/>
  </w:num>
  <w:num w:numId="11">
    <w:abstractNumId w:val="0"/>
  </w:num>
  <w:num w:numId="12">
    <w:abstractNumId w:val="17"/>
  </w:num>
  <w:num w:numId="13">
    <w:abstractNumId w:val="18"/>
  </w:num>
  <w:num w:numId="14">
    <w:abstractNumId w:val="10"/>
  </w:num>
  <w:num w:numId="15">
    <w:abstractNumId w:val="2"/>
  </w:num>
  <w:num w:numId="16">
    <w:abstractNumId w:val="25"/>
  </w:num>
  <w:num w:numId="17">
    <w:abstractNumId w:val="3"/>
  </w:num>
  <w:num w:numId="18">
    <w:abstractNumId w:val="28"/>
  </w:num>
  <w:num w:numId="19">
    <w:abstractNumId w:val="4"/>
  </w:num>
  <w:num w:numId="20">
    <w:abstractNumId w:val="14"/>
  </w:num>
  <w:num w:numId="21">
    <w:abstractNumId w:val="1"/>
  </w:num>
  <w:num w:numId="22">
    <w:abstractNumId w:val="8"/>
  </w:num>
  <w:num w:numId="23">
    <w:abstractNumId w:val="13"/>
  </w:num>
  <w:num w:numId="24">
    <w:abstractNumId w:val="26"/>
  </w:num>
  <w:num w:numId="25">
    <w:abstractNumId w:val="33"/>
  </w:num>
  <w:num w:numId="26">
    <w:abstractNumId w:val="24"/>
  </w:num>
  <w:num w:numId="27">
    <w:abstractNumId w:val="20"/>
  </w:num>
  <w:num w:numId="28">
    <w:abstractNumId w:val="12"/>
  </w:num>
  <w:num w:numId="29">
    <w:abstractNumId w:val="30"/>
  </w:num>
  <w:num w:numId="30">
    <w:abstractNumId w:val="11"/>
  </w:num>
  <w:num w:numId="31">
    <w:abstractNumId w:val="22"/>
  </w:num>
  <w:num w:numId="32">
    <w:abstractNumId w:val="9"/>
  </w:num>
  <w:num w:numId="33">
    <w:abstractNumId w:val="31"/>
  </w:num>
  <w:num w:numId="34">
    <w:abstractNumId w:val="2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10"/>
    <w:rsid w:val="00036896"/>
    <w:rsid w:val="000562CE"/>
    <w:rsid w:val="00072D32"/>
    <w:rsid w:val="0008561F"/>
    <w:rsid w:val="00095CF5"/>
    <w:rsid w:val="000B2AA1"/>
    <w:rsid w:val="000C2B8A"/>
    <w:rsid w:val="000C62CA"/>
    <w:rsid w:val="000D0297"/>
    <w:rsid w:val="000D3127"/>
    <w:rsid w:val="000E1DF4"/>
    <w:rsid w:val="000E3FB8"/>
    <w:rsid w:val="000F0948"/>
    <w:rsid w:val="000F44DA"/>
    <w:rsid w:val="000F6EB8"/>
    <w:rsid w:val="001136BB"/>
    <w:rsid w:val="00115C00"/>
    <w:rsid w:val="00140498"/>
    <w:rsid w:val="001677B0"/>
    <w:rsid w:val="00176560"/>
    <w:rsid w:val="00180553"/>
    <w:rsid w:val="00196618"/>
    <w:rsid w:val="001A27CD"/>
    <w:rsid w:val="001C37A2"/>
    <w:rsid w:val="001C4286"/>
    <w:rsid w:val="001E60AA"/>
    <w:rsid w:val="002646F2"/>
    <w:rsid w:val="00275033"/>
    <w:rsid w:val="002773E8"/>
    <w:rsid w:val="003103B1"/>
    <w:rsid w:val="00323B20"/>
    <w:rsid w:val="0032457F"/>
    <w:rsid w:val="00374AD8"/>
    <w:rsid w:val="003900BA"/>
    <w:rsid w:val="003B2A0D"/>
    <w:rsid w:val="003C50E4"/>
    <w:rsid w:val="003E17D7"/>
    <w:rsid w:val="00407765"/>
    <w:rsid w:val="00412786"/>
    <w:rsid w:val="00417C52"/>
    <w:rsid w:val="0042791C"/>
    <w:rsid w:val="00474DBD"/>
    <w:rsid w:val="00483E6F"/>
    <w:rsid w:val="004A6AD6"/>
    <w:rsid w:val="004B68C9"/>
    <w:rsid w:val="004C2DB3"/>
    <w:rsid w:val="004F31BE"/>
    <w:rsid w:val="004F3E72"/>
    <w:rsid w:val="004F45F3"/>
    <w:rsid w:val="0051168D"/>
    <w:rsid w:val="00514519"/>
    <w:rsid w:val="0053610A"/>
    <w:rsid w:val="005531D3"/>
    <w:rsid w:val="005719A8"/>
    <w:rsid w:val="00573718"/>
    <w:rsid w:val="0057501E"/>
    <w:rsid w:val="0057663C"/>
    <w:rsid w:val="00597E5A"/>
    <w:rsid w:val="005A0A47"/>
    <w:rsid w:val="005A3508"/>
    <w:rsid w:val="005B145F"/>
    <w:rsid w:val="005C7191"/>
    <w:rsid w:val="005E39FD"/>
    <w:rsid w:val="005E45B7"/>
    <w:rsid w:val="006047A1"/>
    <w:rsid w:val="00607556"/>
    <w:rsid w:val="00616329"/>
    <w:rsid w:val="00633EF1"/>
    <w:rsid w:val="0065183E"/>
    <w:rsid w:val="0065374B"/>
    <w:rsid w:val="00660127"/>
    <w:rsid w:val="00660B50"/>
    <w:rsid w:val="00673806"/>
    <w:rsid w:val="006A598B"/>
    <w:rsid w:val="006B7C00"/>
    <w:rsid w:val="006D0AFF"/>
    <w:rsid w:val="006E1D92"/>
    <w:rsid w:val="007056BA"/>
    <w:rsid w:val="00715F2F"/>
    <w:rsid w:val="007306F9"/>
    <w:rsid w:val="00755FC2"/>
    <w:rsid w:val="00776367"/>
    <w:rsid w:val="007810F8"/>
    <w:rsid w:val="007911E8"/>
    <w:rsid w:val="007A27B5"/>
    <w:rsid w:val="007B0911"/>
    <w:rsid w:val="007E3ACC"/>
    <w:rsid w:val="007F76EC"/>
    <w:rsid w:val="00806BEB"/>
    <w:rsid w:val="00822166"/>
    <w:rsid w:val="008350CD"/>
    <w:rsid w:val="00842846"/>
    <w:rsid w:val="00843AB7"/>
    <w:rsid w:val="008621B6"/>
    <w:rsid w:val="008722B7"/>
    <w:rsid w:val="008768CF"/>
    <w:rsid w:val="00881BC6"/>
    <w:rsid w:val="00883CE1"/>
    <w:rsid w:val="008B7312"/>
    <w:rsid w:val="008D3F45"/>
    <w:rsid w:val="00910D20"/>
    <w:rsid w:val="009154BD"/>
    <w:rsid w:val="009213D2"/>
    <w:rsid w:val="00934093"/>
    <w:rsid w:val="0094143B"/>
    <w:rsid w:val="00941658"/>
    <w:rsid w:val="00961C9B"/>
    <w:rsid w:val="00962797"/>
    <w:rsid w:val="009805D7"/>
    <w:rsid w:val="009A6394"/>
    <w:rsid w:val="009C3CA0"/>
    <w:rsid w:val="009D73F5"/>
    <w:rsid w:val="009E1F22"/>
    <w:rsid w:val="00A15400"/>
    <w:rsid w:val="00A311FC"/>
    <w:rsid w:val="00A454AD"/>
    <w:rsid w:val="00A54876"/>
    <w:rsid w:val="00A6207D"/>
    <w:rsid w:val="00A636F1"/>
    <w:rsid w:val="00A91166"/>
    <w:rsid w:val="00A92C95"/>
    <w:rsid w:val="00A94E67"/>
    <w:rsid w:val="00AD2602"/>
    <w:rsid w:val="00AE4372"/>
    <w:rsid w:val="00AE510A"/>
    <w:rsid w:val="00B034B3"/>
    <w:rsid w:val="00B2775A"/>
    <w:rsid w:val="00B42B21"/>
    <w:rsid w:val="00B43E0F"/>
    <w:rsid w:val="00B53C59"/>
    <w:rsid w:val="00B6544F"/>
    <w:rsid w:val="00B656DF"/>
    <w:rsid w:val="00B767B4"/>
    <w:rsid w:val="00B91B91"/>
    <w:rsid w:val="00B92F65"/>
    <w:rsid w:val="00B94544"/>
    <w:rsid w:val="00BA7877"/>
    <w:rsid w:val="00BD4A22"/>
    <w:rsid w:val="00BF5249"/>
    <w:rsid w:val="00BF5D1E"/>
    <w:rsid w:val="00C05FD4"/>
    <w:rsid w:val="00C10B16"/>
    <w:rsid w:val="00C25CB9"/>
    <w:rsid w:val="00C4363C"/>
    <w:rsid w:val="00C52948"/>
    <w:rsid w:val="00C5685E"/>
    <w:rsid w:val="00C677C4"/>
    <w:rsid w:val="00C90089"/>
    <w:rsid w:val="00C90F56"/>
    <w:rsid w:val="00CB2A8D"/>
    <w:rsid w:val="00CC45F9"/>
    <w:rsid w:val="00CD1545"/>
    <w:rsid w:val="00CE0CF5"/>
    <w:rsid w:val="00CE47BE"/>
    <w:rsid w:val="00D02F0D"/>
    <w:rsid w:val="00D064D4"/>
    <w:rsid w:val="00D21E44"/>
    <w:rsid w:val="00D540ED"/>
    <w:rsid w:val="00D902CC"/>
    <w:rsid w:val="00D9131F"/>
    <w:rsid w:val="00DA6522"/>
    <w:rsid w:val="00DC4995"/>
    <w:rsid w:val="00DF6B86"/>
    <w:rsid w:val="00E01247"/>
    <w:rsid w:val="00E05141"/>
    <w:rsid w:val="00E052B8"/>
    <w:rsid w:val="00E526CC"/>
    <w:rsid w:val="00E54803"/>
    <w:rsid w:val="00E55710"/>
    <w:rsid w:val="00E56AA6"/>
    <w:rsid w:val="00E5752C"/>
    <w:rsid w:val="00E622F0"/>
    <w:rsid w:val="00E64CD1"/>
    <w:rsid w:val="00E66A93"/>
    <w:rsid w:val="00E70C3B"/>
    <w:rsid w:val="00E86689"/>
    <w:rsid w:val="00EA4D18"/>
    <w:rsid w:val="00EC67A8"/>
    <w:rsid w:val="00ED2D6F"/>
    <w:rsid w:val="00ED5A62"/>
    <w:rsid w:val="00EE21EB"/>
    <w:rsid w:val="00EF4EA6"/>
    <w:rsid w:val="00F03B0C"/>
    <w:rsid w:val="00F24D82"/>
    <w:rsid w:val="00F3076E"/>
    <w:rsid w:val="00F325CC"/>
    <w:rsid w:val="00F33F29"/>
    <w:rsid w:val="00F43878"/>
    <w:rsid w:val="00F460A7"/>
    <w:rsid w:val="00F52E50"/>
    <w:rsid w:val="00F54BD6"/>
    <w:rsid w:val="00F758C3"/>
    <w:rsid w:val="00F85C1F"/>
    <w:rsid w:val="00F91657"/>
    <w:rsid w:val="00FA0E05"/>
    <w:rsid w:val="00FB065D"/>
    <w:rsid w:val="00FB0EDA"/>
    <w:rsid w:val="00FB6FAA"/>
    <w:rsid w:val="00FD4538"/>
    <w:rsid w:val="00FF1E97"/>
    <w:rsid w:val="00FF315D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10"/>
    <w:rPr>
      <w:sz w:val="24"/>
      <w:szCs w:val="24"/>
      <w:lang w:val="hr-HR"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6EC"/>
    <w:pPr>
      <w:tabs>
        <w:tab w:val="center" w:pos="4536"/>
        <w:tab w:val="right" w:pos="9072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paragraph" w:styleId="ListParagraph">
    <w:name w:val="List Paragraph"/>
    <w:basedOn w:val="Normal"/>
    <w:qFormat/>
    <w:rsid w:val="00E05141"/>
    <w:pPr>
      <w:ind w:left="708"/>
    </w:pPr>
  </w:style>
  <w:style w:type="character" w:customStyle="1" w:styleId="HeaderChar">
    <w:name w:val="Header Char"/>
    <w:link w:val="Header"/>
    <w:rsid w:val="0042791C"/>
    <w:rPr>
      <w:sz w:val="24"/>
      <w:szCs w:val="24"/>
      <w:lang w:eastAsia="sl-SI"/>
    </w:rPr>
  </w:style>
  <w:style w:type="character" w:styleId="CommentReference">
    <w:name w:val="annotation reference"/>
    <w:rsid w:val="004077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7765"/>
    <w:rPr>
      <w:sz w:val="20"/>
      <w:szCs w:val="20"/>
    </w:rPr>
  </w:style>
  <w:style w:type="character" w:customStyle="1" w:styleId="CommentTextChar">
    <w:name w:val="Comment Text Char"/>
    <w:link w:val="CommentText"/>
    <w:rsid w:val="00407765"/>
    <w:rPr>
      <w:lang w:eastAsia="sl-SI"/>
    </w:rPr>
  </w:style>
  <w:style w:type="paragraph" w:styleId="CommentSubject">
    <w:name w:val="annotation subject"/>
    <w:basedOn w:val="CommentText"/>
    <w:next w:val="CommentText"/>
    <w:link w:val="CommentSubjectChar"/>
    <w:rsid w:val="00407765"/>
    <w:rPr>
      <w:b/>
      <w:bCs/>
    </w:rPr>
  </w:style>
  <w:style w:type="character" w:customStyle="1" w:styleId="CommentSubjectChar">
    <w:name w:val="Comment Subject Char"/>
    <w:link w:val="CommentSubject"/>
    <w:rsid w:val="00407765"/>
    <w:rPr>
      <w:b/>
      <w:bCs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jak\Desktop\Predlozak_hrvatski_prazni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908AB-C9B1-4518-934B-CA94EE77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0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2011-11-08T19:59:00Z</cp:lastPrinted>
  <dcterms:created xsi:type="dcterms:W3CDTF">2018-09-20T09:49:00Z</dcterms:created>
  <dcterms:modified xsi:type="dcterms:W3CDTF">2018-09-20T09:53:00Z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